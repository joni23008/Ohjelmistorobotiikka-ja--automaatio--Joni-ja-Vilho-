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42909" w:rsidP="00242909" w:rsidRDefault="00242909" w14:paraId="14232A74" w14:textId="55874BEE">
      <w:pPr>
        <w:jc w:val="center"/>
        <w:rPr>
          <w:sz w:val="52"/>
          <w:szCs w:val="52"/>
        </w:rPr>
      </w:pPr>
      <w:r>
        <w:rPr>
          <w:sz w:val="52"/>
          <w:szCs w:val="52"/>
        </w:rPr>
        <w:t>Opinnäytetyösuunnitelma</w:t>
      </w:r>
    </w:p>
    <w:p w:rsidR="000C4B45" w:rsidP="0026622D" w:rsidRDefault="00242909" w14:paraId="24206960" w14:textId="5A2ED7C0">
      <w:pPr>
        <w:pStyle w:val="Potsikontarkennus"/>
      </w:pPr>
      <w:r w:rsidR="15233C35">
        <w:rPr/>
        <w:t xml:space="preserve">Yritys X – Laskutuksen automatisointi UIPath:lla ja Robot Framework:lla.  </w:t>
      </w:r>
    </w:p>
    <w:p w:rsidR="0026622D" w:rsidP="00242909" w:rsidRDefault="00C854F0" w14:paraId="0A775B6C" w14:textId="602966A6">
      <w:pPr>
        <w:pStyle w:val="Potsikontarkennus"/>
      </w:pPr>
      <w:r>
        <w:rPr>
          <w:noProof/>
        </w:rPr>
        <w:drawing>
          <wp:anchor distT="720090" distB="0" distL="114300" distR="114300" simplePos="0" relativeHeight="251659264" behindDoc="0" locked="0" layoutInCell="1" allowOverlap="1" wp14:anchorId="2337039E" wp14:editId="781E1E96">
            <wp:simplePos x="0" y="0"/>
            <wp:positionH relativeFrom="column">
              <wp:posOffset>1663065</wp:posOffset>
            </wp:positionH>
            <wp:positionV relativeFrom="page">
              <wp:posOffset>6315075</wp:posOffset>
            </wp:positionV>
            <wp:extent cx="2667600" cy="1015200"/>
            <wp:effectExtent l="0" t="0" r="0" b="0"/>
            <wp:wrapTopAndBottom/>
            <wp:docPr id="2" name="Picture 2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909">
        <w:t>Mahdollinen alaotsikko</w:t>
      </w:r>
    </w:p>
    <w:p w:rsidRPr="004A01CA" w:rsidR="0026622D" w:rsidP="00704F1C" w:rsidRDefault="0026622D" w14:paraId="1FFB0605" w14:textId="77777777">
      <w:pPr>
        <w:pStyle w:val="Kannentekstit"/>
      </w:pPr>
    </w:p>
    <w:p w:rsidRPr="004A01CA" w:rsidR="000C4B45" w:rsidP="00704F1C" w:rsidRDefault="000C4B45" w14:paraId="7C22A1BD" w14:textId="77777777">
      <w:pPr>
        <w:pStyle w:val="Kannentekstit"/>
      </w:pPr>
    </w:p>
    <w:p w:rsidRPr="004A01CA" w:rsidR="000C4B45" w:rsidP="00704F1C" w:rsidRDefault="000C4B45" w14:paraId="41B50B1B" w14:textId="77777777">
      <w:pPr>
        <w:pStyle w:val="Kannentekstit"/>
      </w:pPr>
    </w:p>
    <w:p w:rsidR="000C4B45" w:rsidP="00704F1C" w:rsidRDefault="00E014CA" w14:paraId="5977DB48" w14:textId="0849CBC3">
      <w:pPr>
        <w:pStyle w:val="Kannentekstit"/>
      </w:pPr>
      <w:r w:rsidR="15233C35">
        <w:rPr/>
        <w:t>Vilho Harjajärvi</w:t>
      </w:r>
    </w:p>
    <w:p w:rsidR="15233C35" w:rsidP="15233C35" w:rsidRDefault="15233C35" w14:paraId="5D576EB4" w14:textId="7FD2BA27">
      <w:pPr>
        <w:pStyle w:val="Kannentekstit"/>
      </w:pPr>
      <w:r w:rsidR="15233C35">
        <w:rPr/>
        <w:t>Joni Mitronen</w:t>
      </w:r>
    </w:p>
    <w:p w:rsidRPr="004A01CA" w:rsidR="00052964" w:rsidP="00052964" w:rsidRDefault="00052964" w14:paraId="66243624" w14:textId="77777777"/>
    <w:p w:rsidRPr="004A01CA" w:rsidR="00E24F6D" w:rsidP="00052964" w:rsidRDefault="00E24F6D" w14:paraId="163DECE1" w14:textId="77777777">
      <w:pPr>
        <w:sectPr w:rsidRPr="004A01CA" w:rsidR="00E24F6D" w:rsidSect="00013676">
          <w:pgSz w:w="11906" w:h="16838" w:orient="portrait"/>
          <w:pgMar w:top="7088" w:right="1134" w:bottom="1134" w:left="1701" w:header="709" w:footer="709" w:gutter="0"/>
          <w:cols w:space="708"/>
          <w:docGrid w:linePitch="360"/>
        </w:sectPr>
      </w:pPr>
    </w:p>
    <w:sdt>
      <w:sdtPr>
        <w:id w:val="-708805299"/>
        <w:docPartObj>
          <w:docPartGallery w:val="Table of Contents"/>
          <w:docPartUnique/>
        </w:docPartObj>
        <w:rPr>
          <w:rFonts w:eastAsia="Calibri" w:cs="Calibri" w:eastAsiaTheme="minorAscii" w:cstheme="minorAscii"/>
          <w:b w:val="0"/>
          <w:bCs w:val="0"/>
          <w:sz w:val="24"/>
          <w:szCs w:val="24"/>
          <w:lang w:eastAsia="en-US"/>
        </w:rPr>
      </w:sdtPr>
      <w:sdtEndPr>
        <w:rPr>
          <w:rFonts w:eastAsia="Calibri" w:cs="Calibri" w:eastAsiaTheme="minorAscii" w:cstheme="minorAscii"/>
          <w:b w:val="0"/>
          <w:bCs w:val="0"/>
          <w:sz w:val="24"/>
          <w:szCs w:val="24"/>
          <w:lang w:eastAsia="en-US"/>
        </w:rPr>
      </w:sdtEndPr>
      <w:sdtContent>
        <w:p w:rsidR="00253754" w:rsidRDefault="00253754" w14:paraId="60B5397F" w14:textId="77777777">
          <w:pPr>
            <w:pStyle w:val="Sisllysluettelonotsikko"/>
          </w:pPr>
          <w:r>
            <w:t>Sisällys</w:t>
          </w:r>
        </w:p>
        <w:p w:rsidR="00310333" w:rsidRDefault="00253754" w14:paraId="2ED9956D" w14:textId="6DEAB3AE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2072479">
            <w:r w:rsidRPr="00424F3C" w:rsidR="00310333">
              <w:rPr>
                <w:rStyle w:val="Hyperlinkki"/>
              </w:rPr>
              <w:t>1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Johdanto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_Toc122072479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2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6C4652E8" w14:textId="2BDB4F16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0">
            <w:r w:rsidRPr="00424F3C" w:rsidR="00310333">
              <w:rPr>
                <w:rStyle w:val="Hyperlinkki"/>
              </w:rPr>
              <w:t>2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Yleisimmät käsitteet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_Toc122072480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2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60E78617" w14:textId="2EE80798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1">
            <w:r w:rsidRPr="00424F3C" w:rsidR="00310333">
              <w:rPr>
                <w:rStyle w:val="Hyperlinkki"/>
              </w:rPr>
              <w:t>3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Opinnäytetyön tyyppi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_Toc122072481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2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2D100B48" w14:textId="794EACAD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2">
            <w:r w:rsidRPr="00424F3C" w:rsidR="00310333">
              <w:rPr>
                <w:rStyle w:val="Hyperlinkki"/>
              </w:rPr>
              <w:t>4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Teoriaosa, tietoperusta, teoreettinen viitekehys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_Toc122072482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3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5B8D8459" w14:textId="614F4C53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3">
            <w:r w:rsidRPr="00424F3C" w:rsidR="00310333">
              <w:rPr>
                <w:rStyle w:val="Hyperlinkki"/>
              </w:rPr>
              <w:t>5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Menetelmät, menettelytavat, ja tekniikat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_Toc122072483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3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5F1B3734" w14:textId="223219AE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4">
            <w:r w:rsidRPr="00424F3C" w:rsidR="00310333">
              <w:rPr>
                <w:rStyle w:val="Hyperlinkki"/>
              </w:rPr>
              <w:t>6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Käytännön osa ja aineisto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_Toc122072484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3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32219CCF" w14:textId="631B04F6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5">
            <w:r w:rsidRPr="00424F3C" w:rsidR="00310333">
              <w:rPr>
                <w:rStyle w:val="Hyperlinkki"/>
              </w:rPr>
              <w:t>7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Tulosten alustava raportointitapa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_Toc122072485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4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4E897FA6" w14:textId="54AC3DB6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6">
            <w:r w:rsidRPr="00424F3C" w:rsidR="00310333">
              <w:rPr>
                <w:rStyle w:val="Hyperlinkki"/>
              </w:rPr>
              <w:t>8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Alustava sisällysluettelo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_Toc122072486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4</w:t>
            </w:r>
            <w:r w:rsidR="00310333">
              <w:rPr>
                <w:webHidden/>
              </w:rPr>
              <w:fldChar w:fldCharType="end"/>
            </w:r>
          </w:hyperlink>
        </w:p>
        <w:p w:rsidR="00310333" w:rsidRDefault="00630130" w14:paraId="0BF2E3F7" w14:textId="4AC79741">
          <w:pPr>
            <w:pStyle w:val="Sisluet1"/>
            <w:rPr>
              <w:rFonts w:asciiTheme="minorHAnsi" w:hAnsiTheme="minorHAnsi" w:eastAsiaTheme="minorEastAsia" w:cstheme="minorBidi"/>
              <w:sz w:val="22"/>
              <w:szCs w:val="22"/>
              <w:lang w:eastAsia="fi-FI"/>
            </w:rPr>
          </w:pPr>
          <w:hyperlink w:history="1" w:anchor="_Toc122072487">
            <w:r w:rsidRPr="00424F3C" w:rsidR="00310333">
              <w:rPr>
                <w:rStyle w:val="Hyperlinkki"/>
              </w:rPr>
              <w:t>9</w:t>
            </w:r>
            <w:r w:rsidR="00310333">
              <w:rPr>
                <w:rFonts w:asciiTheme="minorHAnsi" w:hAnsiTheme="minorHAnsi" w:eastAsiaTheme="minorEastAsia" w:cstheme="minorBidi"/>
                <w:sz w:val="22"/>
                <w:szCs w:val="22"/>
                <w:lang w:eastAsia="fi-FI"/>
              </w:rPr>
              <w:tab/>
            </w:r>
            <w:r w:rsidRPr="00424F3C" w:rsidR="00310333">
              <w:rPr>
                <w:rStyle w:val="Hyperlinkki"/>
              </w:rPr>
              <w:t>Toteutusaikataulu</w:t>
            </w:r>
            <w:r w:rsidR="00310333">
              <w:rPr>
                <w:webHidden/>
              </w:rPr>
              <w:tab/>
            </w:r>
            <w:r w:rsidR="00310333">
              <w:rPr>
                <w:webHidden/>
              </w:rPr>
              <w:fldChar w:fldCharType="begin"/>
            </w:r>
            <w:r w:rsidR="00310333">
              <w:rPr>
                <w:webHidden/>
              </w:rPr>
              <w:instrText xml:space="preserve"> PAGEREF _Toc122072487 \h </w:instrText>
            </w:r>
            <w:r w:rsidR="00310333">
              <w:rPr>
                <w:webHidden/>
              </w:rPr>
            </w:r>
            <w:r w:rsidR="00310333">
              <w:rPr>
                <w:webHidden/>
              </w:rPr>
              <w:fldChar w:fldCharType="separate"/>
            </w:r>
            <w:r w:rsidR="00310333">
              <w:rPr>
                <w:webHidden/>
              </w:rPr>
              <w:t>5</w:t>
            </w:r>
            <w:r w:rsidR="00310333">
              <w:rPr>
                <w:webHidden/>
              </w:rPr>
              <w:fldChar w:fldCharType="end"/>
            </w:r>
          </w:hyperlink>
        </w:p>
        <w:p w:rsidR="00253754" w:rsidRDefault="00253754" w14:paraId="7B66F978" w14:textId="00203A59">
          <w:r>
            <w:rPr>
              <w:b/>
              <w:bCs/>
            </w:rPr>
            <w:fldChar w:fldCharType="end"/>
          </w:r>
        </w:p>
      </w:sdtContent>
    </w:sdt>
    <w:p w:rsidR="00BB17C9" w:rsidP="00BB17C9" w:rsidRDefault="00BB17C9" w14:paraId="387D72AC" w14:textId="77777777">
      <w:pPr>
        <w:rPr>
          <w:sz w:val="28"/>
          <w:szCs w:val="28"/>
        </w:rPr>
      </w:pPr>
    </w:p>
    <w:p w:rsidRPr="004A01CA" w:rsidR="000373FA" w:rsidP="00BB17C9" w:rsidRDefault="000373FA" w14:paraId="3FA4F08C" w14:textId="77777777">
      <w:pPr>
        <w:rPr>
          <w:sz w:val="28"/>
          <w:szCs w:val="28"/>
        </w:rPr>
      </w:pPr>
    </w:p>
    <w:p w:rsidR="00242909" w:rsidP="00242909" w:rsidRDefault="00242909" w14:paraId="0676098A" w14:textId="77777777">
      <w:pPr>
        <w:jc w:val="center"/>
        <w:rPr>
          <w:lang w:val="en-US"/>
        </w:rPr>
      </w:pPr>
    </w:p>
    <w:p w:rsidR="00541701" w:rsidRDefault="00541701" w14:paraId="58116D8B" w14:textId="77777777">
      <w:pPr>
        <w:spacing w:after="240"/>
        <w:rPr>
          <w:rFonts w:eastAsiaTheme="majorEastAsia"/>
          <w:b/>
          <w:bCs/>
          <w:sz w:val="28"/>
          <w:szCs w:val="28"/>
        </w:rPr>
      </w:pPr>
      <w:bookmarkStart w:name="_Toc482009315" w:id="0"/>
      <w:r>
        <w:br w:type="page"/>
      </w:r>
    </w:p>
    <w:p w:rsidR="00242909" w:rsidP="00242909" w:rsidRDefault="00242909" w14:paraId="7958B464" w14:textId="424B2684">
      <w:pPr>
        <w:pStyle w:val="Otsikko1"/>
      </w:pPr>
      <w:bookmarkStart w:name="_Toc122072479" w:id="1"/>
      <w:r w:rsidRPr="00ED0868">
        <w:lastRenderedPageBreak/>
        <w:t>Johdanto</w:t>
      </w:r>
      <w:bookmarkEnd w:id="0"/>
      <w:bookmarkEnd w:id="1"/>
    </w:p>
    <w:p w:rsidRPr="008D405C" w:rsidR="00242909" w:rsidP="00242909" w:rsidRDefault="00242909" w14:paraId="5B0D688C" w14:textId="77777777">
      <w:r>
        <w:t>Johdata lukija yleisesti tunnetusta maailmasta opinnäytetyösi maailmaan.</w:t>
      </w:r>
    </w:p>
    <w:p w:rsidR="00C00A51" w:rsidP="00242909" w:rsidRDefault="00C00A51" w14:paraId="17D832E9" w14:textId="77777777"/>
    <w:p w:rsidR="00242909" w:rsidP="00242909" w:rsidRDefault="00242909" w14:paraId="38E97AB1" w14:textId="603B7B17">
      <w:r>
        <w:t>Kuvaa lyhyesti opinnäytetyön idea.</w:t>
      </w:r>
      <w:r w:rsidR="00941D48">
        <w:t xml:space="preserve"> Mikä on opinnäytetyön käytännön osan tavoite? Mitä käytännössä esimerkiksi ohjelmoidaan tai asennetaan? Mitä toimeksiantaja haluaa ratkaista tekemälläsi järjestelmällä?</w:t>
      </w:r>
      <w:r w:rsidR="00A86758">
        <w:t xml:space="preserve">  </w:t>
      </w:r>
      <w:r>
        <w:t>Kenelle työ tehdään</w:t>
      </w:r>
      <w:r w:rsidR="00A86758">
        <w:t>:</w:t>
      </w:r>
      <w:r>
        <w:t xml:space="preserve"> </w:t>
      </w:r>
      <w:r w:rsidR="00A86758">
        <w:t>y</w:t>
      </w:r>
      <w:r>
        <w:t>leisimmin itse, yritys tai koulu.</w:t>
      </w:r>
    </w:p>
    <w:p w:rsidR="00C00A51" w:rsidP="00242909" w:rsidRDefault="00C00A51" w14:paraId="692821E2" w14:textId="77777777"/>
    <w:p w:rsidR="00C00A51" w:rsidP="00242909" w:rsidRDefault="00142842" w14:paraId="3A8E4F16" w14:textId="7E75A870">
      <w:r>
        <w:t>Rajaus: m</w:t>
      </w:r>
      <w:r w:rsidR="00242909">
        <w:t>itä tulee opinnäytetyöhön, mitä jää siitä pois?</w:t>
      </w:r>
    </w:p>
    <w:p w:rsidR="00941D48" w:rsidP="00242909" w:rsidRDefault="00941D48" w14:paraId="47A393C0" w14:textId="77777777"/>
    <w:p w:rsidR="00242909" w:rsidP="00C00A51" w:rsidRDefault="00242909" w14:paraId="3DCE3A09" w14:textId="5644FEEA">
      <w:bookmarkStart w:name="_Toc482009322" w:id="2"/>
      <w:r>
        <w:t xml:space="preserve">Tutkimuskysymykset </w:t>
      </w:r>
      <w:r w:rsidR="00941D48">
        <w:t xml:space="preserve">sijaitsevat opinnäytetyössä </w:t>
      </w:r>
      <w:r>
        <w:t>johdannon lopussa</w:t>
      </w:r>
      <w:bookmarkEnd w:id="2"/>
      <w:r w:rsidR="00941D48">
        <w:t>.</w:t>
      </w:r>
    </w:p>
    <w:p w:rsidR="00242909" w:rsidP="15233C35" w:rsidRDefault="00242909" w14:paraId="2B9541AA" w14:textId="01DD682C">
      <w:pPr>
        <w:pStyle w:val="Luettelokappale"/>
        <w:spacing w:after="160" w:line="259" w:lineRule="auto"/>
        <w:rPr/>
      </w:pPr>
      <w:r w:rsidR="15233C35">
        <w:rPr/>
        <w:t xml:space="preserve">Miten saadaan tarkistettua IBAN ja viitenumero käyttämällä UiPathia?  </w:t>
      </w:r>
    </w:p>
    <w:p w:rsidR="00941D48" w:rsidP="15233C35" w:rsidRDefault="00941D48" w14:paraId="724B85F1" w14:textId="398FE7EA">
      <w:pPr>
        <w:pStyle w:val="Luettelokappale"/>
        <w:spacing w:after="160" w:line="259" w:lineRule="auto"/>
        <w:rPr/>
      </w:pPr>
      <w:r w:rsidR="15233C35">
        <w:rPr/>
        <w:t xml:space="preserve">Mitkä ovat parhaat käytännöt, kun yritys tekee automatisointia?  </w:t>
      </w:r>
    </w:p>
    <w:p w:rsidR="15233C35" w:rsidP="15233C35" w:rsidRDefault="15233C35" w14:paraId="742DD68C" w14:textId="7030D2EB">
      <w:pPr>
        <w:pStyle w:val="Luettelokappale"/>
        <w:spacing w:after="160" w:line="259" w:lineRule="auto"/>
        <w:rPr/>
      </w:pPr>
      <w:r w:rsidR="15233C35">
        <w:rPr/>
        <w:t xml:space="preserve">Millaisilla kustannuksilla saadaan palvelu toteutettua?  </w:t>
      </w:r>
    </w:p>
    <w:p w:rsidR="00242909" w:rsidP="00242909" w:rsidRDefault="00242909" w14:paraId="0D4A74E4" w14:textId="21D539FE">
      <w:r>
        <w:t>Tutkimuskysymyksillä kuvataan opinnäytetyön juoni. Mitä halutaan missäkin vaiheessa selvittää (teoria, käytäntö)? Millaisiin ongelmiin toimeksiantaja haluaa vastaukset? Näihin kannattaa kiinnittää paljon huomiota.</w:t>
      </w:r>
    </w:p>
    <w:p w:rsidR="00C00A51" w:rsidP="00941D48" w:rsidRDefault="00C00A51" w14:paraId="194949A4" w14:textId="77777777">
      <w:pPr>
        <w:pStyle w:val="Otsikko1"/>
      </w:pPr>
      <w:bookmarkStart w:name="_Toc482009318" w:id="3"/>
      <w:bookmarkStart w:name="_Toc122072480" w:id="4"/>
      <w:r>
        <w:t>Yleisimmät käsitteet</w:t>
      </w:r>
      <w:bookmarkEnd w:id="3"/>
      <w:bookmarkEnd w:id="4"/>
    </w:p>
    <w:p w:rsidR="00C00A51" w:rsidP="00C00A51" w:rsidRDefault="00C00A51" w14:paraId="6BCF8F8D" w14:textId="797E6353">
      <w:r>
        <w:t>Ajattele vaikka tiivistelmän avainsanoja, joilla opinnäytetyösi hauissa voisi löytyä. Muutama jokseenkin korkeatasoinen käsite, vaikka robotiikka, ohjelmistorobotiikka tms. Nämä tulevat tiivistelmien loppuun.</w:t>
      </w:r>
    </w:p>
    <w:p w:rsidR="00242909" w:rsidP="00C00A51" w:rsidRDefault="00242909" w14:paraId="7C730BD1" w14:textId="77777777">
      <w:pPr>
        <w:pStyle w:val="Otsikko1"/>
      </w:pPr>
      <w:bookmarkStart w:name="_Toc482009323" w:id="5"/>
      <w:bookmarkStart w:name="_Toc122072481" w:id="6"/>
      <w:r>
        <w:t>Opinnäytetyön tyyppi</w:t>
      </w:r>
      <w:bookmarkEnd w:id="5"/>
      <w:bookmarkEnd w:id="6"/>
    </w:p>
    <w:p w:rsidRPr="00C00A51" w:rsidR="00E52C3D" w:rsidP="15233C35" w:rsidRDefault="00242909" w14:paraId="7939BFCA" w14:textId="55D49D84">
      <w:pPr>
        <w:rPr>
          <w:i w:val="1"/>
          <w:iCs w:val="1"/>
        </w:rPr>
      </w:pPr>
      <w:r w:rsidR="15233C35">
        <w:rPr/>
        <w:t xml:space="preserve">Toiminnallinen opinnäytetyö. </w:t>
      </w:r>
    </w:p>
    <w:p w:rsidR="00C00A51" w:rsidP="00E52C3D" w:rsidRDefault="00C00A51" w14:paraId="5DD93EA4" w14:textId="7244F24A"/>
    <w:p w:rsidR="00C00A51" w:rsidP="00C00A51" w:rsidRDefault="00C00A51" w14:paraId="7D4B5852" w14:textId="51F22B05">
      <w:r>
        <w:t>Toiminnallisessa opinnäytetyössä voidaan tehdä esimerkiksi pieni koe, prototyyppi, konsepti, tuote, robotti, vertailu, vaikka kuinka isoon järjestelmään asti. Tutkimuksellisessa voi olla esim. puhdas kirjallisuusselvitys, mutta siinäkin on jokin tulos.</w:t>
      </w:r>
    </w:p>
    <w:p w:rsidR="00E52C3D" w:rsidP="00E52C3D" w:rsidRDefault="00E52C3D" w14:paraId="37C6B06A" w14:textId="77777777"/>
    <w:p w:rsidR="00E52C3D" w:rsidP="00242909" w:rsidRDefault="00E52C3D" w14:paraId="20A26DDC" w14:textId="25DCC9B2">
      <w:r>
        <w:t xml:space="preserve">Opinnäytetyössäni teoriasivujen ja käytännön osan sivujen lukumäärien suhde tulee todennäköisesti olemaan teoriaa t%, käytäntöä k%. Hyvä suhde liikkuu teoria </w:t>
      </w:r>
      <w:proofErr w:type="gramStart"/>
      <w:r>
        <w:t>40-60</w:t>
      </w:r>
      <w:proofErr w:type="gramEnd"/>
      <w:r>
        <w:t>%, käytäntö 60%-40%. Usein teoriaosasta tulee liian heppoinen.</w:t>
      </w:r>
      <w:r w:rsidR="000D7EA0">
        <w:t xml:space="preserve"> Teoriaosa kirjoitetaan lähteisiin perustuen </w:t>
      </w:r>
      <w:r w:rsidRPr="000D7EA0" w:rsidR="000D7EA0">
        <w:rPr>
          <w:b/>
          <w:bCs/>
        </w:rPr>
        <w:t>omin sanoin</w:t>
      </w:r>
      <w:r w:rsidR="000D7EA0">
        <w:t>.</w:t>
      </w:r>
    </w:p>
    <w:p w:rsidR="00242909" w:rsidP="00242909" w:rsidRDefault="00242909" w14:paraId="4F61E0BF" w14:textId="6DE2603F">
      <w:pPr>
        <w:pStyle w:val="Otsikko1"/>
      </w:pPr>
      <w:bookmarkStart w:name="_Toc482009324" w:id="7"/>
      <w:bookmarkStart w:name="_Toc122072482" w:id="8"/>
      <w:r>
        <w:t>T</w:t>
      </w:r>
      <w:r w:rsidR="00E52C3D">
        <w:t>eoriaosa, t</w:t>
      </w:r>
      <w:r>
        <w:t>ietoperusta, teoreettinen viitekehys</w:t>
      </w:r>
      <w:bookmarkEnd w:id="7"/>
      <w:bookmarkEnd w:id="8"/>
    </w:p>
    <w:p w:rsidR="00242909" w:rsidP="00242909" w:rsidRDefault="00242909" w14:paraId="5691E089" w14:textId="77777777">
      <w:r>
        <w:t>Mistä asioista pitää olla tietoa teoriaosassa, jotta sen varaan voi rakentaa käytännön osuuden?</w:t>
      </w:r>
    </w:p>
    <w:p w:rsidR="00242909" w:rsidP="00242909" w:rsidRDefault="00242909" w14:paraId="37483BB0" w14:textId="0D4F8E21">
      <w:r>
        <w:t>Mistä löydät sopivia lähteitä ja miten?</w:t>
      </w:r>
    </w:p>
    <w:p w:rsidR="00242909" w:rsidP="00242909" w:rsidRDefault="00E52C3D" w14:paraId="49F07C35" w14:textId="7D2DE3C7">
      <w:r>
        <w:t>Kirjoita tähän alustava lähdeluettelo. Sen e</w:t>
      </w:r>
      <w:r w:rsidR="00242909">
        <w:t>i tarvitse vielä olla APA-muodossa</w:t>
      </w:r>
      <w:r w:rsidR="006F2906">
        <w:t xml:space="preserve">, </w:t>
      </w:r>
      <w:proofErr w:type="spellStart"/>
      <w:r w:rsidR="006F2906">
        <w:t>URLit</w:t>
      </w:r>
      <w:proofErr w:type="spellEnd"/>
      <w:r w:rsidR="006F2906">
        <w:t xml:space="preserve"> riittävät</w:t>
      </w:r>
      <w:r w:rsidR="00242909">
        <w:t>.</w:t>
      </w:r>
    </w:p>
    <w:p w:rsidR="00242909" w:rsidP="00242909" w:rsidRDefault="00C00A51" w14:paraId="29D9C7F6" w14:textId="1F958C79">
      <w:pPr>
        <w:pStyle w:val="Otsikko1"/>
      </w:pPr>
      <w:bookmarkStart w:name="_Toc482009329" w:id="9"/>
      <w:bookmarkStart w:name="_Toc122072483" w:id="10"/>
      <w:r>
        <w:t>Menetelmät, m</w:t>
      </w:r>
      <w:r w:rsidR="00242909">
        <w:t>enettelytavat, ja tekniikat</w:t>
      </w:r>
      <w:bookmarkEnd w:id="9"/>
      <w:bookmarkEnd w:id="10"/>
    </w:p>
    <w:p w:rsidR="00E52C3D" w:rsidP="00E52C3D" w:rsidRDefault="00242909" w14:paraId="621DF38B" w14:textId="5B4390CA">
      <w:r>
        <w:t>Mitä teet, jotta saat uutta tietoa (kehitysprojekti, haastattelut, kyselyt, kokeilut, vertailut, päiväkirja, muut menetelmät…)?</w:t>
      </w:r>
      <w:r w:rsidR="006F2906">
        <w:t xml:space="preserve"> Aineistolla tarkoitetaan tätä uutta tietoa, joka on syntynyt projektin aikana tavalla tai toisella</w:t>
      </w:r>
      <w:r w:rsidR="00226FEC">
        <w:t>, mutta ei siis ole teoriaosan lähteistä peräisin</w:t>
      </w:r>
      <w:r w:rsidR="006F2906">
        <w:t>.</w:t>
      </w:r>
      <w:r w:rsidR="00A00385">
        <w:t xml:space="preserve"> Tyypillisiä menetelmiä ovat k</w:t>
      </w:r>
      <w:r w:rsidR="002A636C">
        <w:t>etterä</w:t>
      </w:r>
      <w:r w:rsidR="00A00385">
        <w:t>t</w:t>
      </w:r>
      <w:r w:rsidR="002A636C">
        <w:t xml:space="preserve">, </w:t>
      </w:r>
      <w:proofErr w:type="spellStart"/>
      <w:r w:rsidR="002A636C">
        <w:t>Scrum</w:t>
      </w:r>
      <w:proofErr w:type="spellEnd"/>
      <w:r w:rsidR="002A636C">
        <w:t xml:space="preserve">, prototyyppimalli, vesiputous, </w:t>
      </w:r>
      <w:r w:rsidR="00670D67">
        <w:t>L</w:t>
      </w:r>
      <w:r w:rsidR="00C56073">
        <w:t xml:space="preserve">ean, </w:t>
      </w:r>
      <w:r w:rsidR="002A636C">
        <w:t>jo</w:t>
      </w:r>
      <w:r w:rsidR="00A00385">
        <w:t>kin</w:t>
      </w:r>
      <w:r w:rsidR="002A636C">
        <w:t xml:space="preserve"> Opsia, …</w:t>
      </w:r>
      <w:r w:rsidRPr="00E52C3D" w:rsidR="00E52C3D">
        <w:t xml:space="preserve"> </w:t>
      </w:r>
    </w:p>
    <w:p w:rsidR="00A00385" w:rsidP="00E52C3D" w:rsidRDefault="00A00385" w14:paraId="47B06337" w14:textId="54DB18A2"/>
    <w:p w:rsidR="00A00385" w:rsidP="00E52C3D" w:rsidRDefault="00A00385" w14:paraId="744CEF04" w14:textId="3C4A7B6E">
      <w:r>
        <w:t xml:space="preserve">Tutkimuksellisessa opinnäytetyössä käytetään työhön sopivia tutkimusmenetelmiä, kuten esimerkiksi toiminta- ja tapaustutkimusta. Katso </w:t>
      </w:r>
      <w:proofErr w:type="spellStart"/>
      <w:r>
        <w:t>Learnista</w:t>
      </w:r>
      <w:proofErr w:type="spellEnd"/>
      <w:r>
        <w:t xml:space="preserve"> tarkemmin lähteitä.</w:t>
      </w:r>
    </w:p>
    <w:p w:rsidR="00E52C3D" w:rsidP="00E52C3D" w:rsidRDefault="00E52C3D" w14:paraId="6B145EE4" w14:textId="77777777"/>
    <w:p w:rsidR="00A00385" w:rsidP="00E52C3D" w:rsidRDefault="00E52C3D" w14:paraId="507BDF02" w14:textId="473ACEF4">
      <w:r>
        <w:t>Miten talletat saamasi tiedot?</w:t>
      </w:r>
    </w:p>
    <w:p w:rsidR="00630130" w:rsidP="00E52C3D" w:rsidRDefault="00630130" w14:paraId="191D27DF" w14:textId="77777777"/>
    <w:p w:rsidR="00630130" w:rsidP="00E52C3D" w:rsidRDefault="00630130" w14:paraId="00C56ACC" w14:textId="4484281A">
      <w:r w:rsidRPr="00630130">
        <w:t xml:space="preserve">Tekstin generoiminen opinnäytetyöhön tekoälyllä, kuten </w:t>
      </w:r>
      <w:proofErr w:type="spellStart"/>
      <w:r w:rsidRPr="00630130">
        <w:t>ChatGPT:llä</w:t>
      </w:r>
      <w:proofErr w:type="spellEnd"/>
      <w:r w:rsidRPr="00630130">
        <w:t xml:space="preserve"> tai </w:t>
      </w:r>
      <w:proofErr w:type="spellStart"/>
      <w:r w:rsidRPr="00630130">
        <w:t>Copilotilla</w:t>
      </w:r>
      <w:proofErr w:type="spellEnd"/>
      <w:r w:rsidRPr="00630130">
        <w:t>, suoraan tai muokattuna opinnäytetyöhön, on kiellettyä. Mikäli itse kirjoitettua tekstiä prosessoidaan tekoälyn avulla, se pitää dokumentoida menetelmissä.</w:t>
      </w:r>
    </w:p>
    <w:p w:rsidR="00E52C3D" w:rsidP="00E52C3D" w:rsidRDefault="00E52C3D" w14:paraId="348F179E" w14:textId="14FBB237">
      <w:pPr>
        <w:pStyle w:val="Otsikko1"/>
      </w:pPr>
      <w:bookmarkStart w:name="_Toc122072484" w:id="11"/>
      <w:bookmarkStart w:name="_Toc482009330" w:id="12"/>
      <w:r>
        <w:lastRenderedPageBreak/>
        <w:t>Käytännön osa ja aineisto</w:t>
      </w:r>
      <w:bookmarkEnd w:id="11"/>
    </w:p>
    <w:p w:rsidRPr="00A00385" w:rsidR="00A00385" w:rsidP="00A00385" w:rsidRDefault="00A00385" w14:paraId="16F0A20D" w14:textId="2903631E">
      <w:r>
        <w:t>Miten aiot käytännön osasta saamiasi tietoja (aineisto) käsitellä? Esimerkiksi miten prosessoit päiväkirjaasi kirjoittamasi tiedot? Miten kerrot ohjelmoinnista, järjestelmien konfiguroinneista jne.?</w:t>
      </w:r>
    </w:p>
    <w:bookmarkEnd w:id="12"/>
    <w:p w:rsidR="00C00A51" w:rsidP="00242909" w:rsidRDefault="00C00A51" w14:paraId="637504C1" w14:textId="77777777"/>
    <w:p w:rsidR="001D086E" w:rsidP="00242909" w:rsidRDefault="00242909" w14:paraId="03F77B58" w14:textId="7DF2B775">
      <w:r>
        <w:t>Mitä lupadokumentteja tarvitset</w:t>
      </w:r>
      <w:r w:rsidR="00E52C3D">
        <w:t xml:space="preserve"> esimerkiksi mahdollisia haastatteluja varten</w:t>
      </w:r>
      <w:r>
        <w:t>?</w:t>
      </w:r>
    </w:p>
    <w:p w:rsidR="00C00A51" w:rsidP="001D086E" w:rsidRDefault="00C00A51" w14:paraId="2558C154" w14:textId="77777777">
      <w:bookmarkStart w:name="_Toc482009331" w:id="13"/>
    </w:p>
    <w:p w:rsidR="006B1BF4" w:rsidP="001D086E" w:rsidRDefault="006B1BF4" w14:paraId="5DB6923D" w14:textId="1B4446B1">
      <w:r>
        <w:t xml:space="preserve">Opinnäytetyössä tulee käsitellä </w:t>
      </w:r>
      <w:r w:rsidR="00C00A51">
        <w:t xml:space="preserve">kaiken teknisen tai tutkimuksellisen lisäksi </w:t>
      </w:r>
      <w:r>
        <w:t>teemoja</w:t>
      </w:r>
      <w:r w:rsidR="00A00385">
        <w:t xml:space="preserve"> </w:t>
      </w:r>
      <w:r w:rsidRPr="00557259" w:rsidR="00A00385">
        <w:rPr>
          <w:b/>
          <w:bCs/>
        </w:rPr>
        <w:t>eettisyys, kestävyys ja vastuullisuus</w:t>
      </w:r>
      <w:r>
        <w:t>. Kaikkea ei voi mahduttaa jokaiseen työhön, mutta tässä on esimerkkeinä kysymyksiä, joiden kaltaisia voi työssä käsitellä esimerkiksi menetelmien ja tulosten yhteydessä.</w:t>
      </w:r>
    </w:p>
    <w:p w:rsidR="006B1BF4" w:rsidP="001D086E" w:rsidRDefault="006B1BF4" w14:paraId="1CD1D277" w14:textId="77777777"/>
    <w:p w:rsidR="001D086E" w:rsidP="001D086E" w:rsidRDefault="001D086E" w14:paraId="18020E3C" w14:textId="3E72F682">
      <w:r>
        <w:t xml:space="preserve">Miten opinnäytetyössä käsitellään siihen liittyviä eettisiä kysymyksiä, esimerkiksi </w:t>
      </w:r>
      <w:r w:rsidR="005A4EFE">
        <w:t xml:space="preserve">datavastuullisuudesta eli </w:t>
      </w:r>
      <w:r>
        <w:t>miten</w:t>
      </w:r>
      <w:r w:rsidR="00C45906">
        <w:t xml:space="preserve"> ja missä</w:t>
      </w:r>
      <w:r>
        <w:t xml:space="preserve"> dataa säilytetään</w:t>
      </w:r>
      <w:r w:rsidR="00D5791E">
        <w:t>, liittyykö GDPR opinnäytetyöhön</w:t>
      </w:r>
      <w:r>
        <w:t xml:space="preserve">, miten dataa </w:t>
      </w:r>
      <w:proofErr w:type="spellStart"/>
      <w:r>
        <w:t>anonymisoidaan</w:t>
      </w:r>
      <w:proofErr w:type="spellEnd"/>
      <w:r>
        <w:t>, tai millaisia tietoturva-asioita käsitellään</w:t>
      </w:r>
      <w:r w:rsidR="00040949">
        <w:t>?</w:t>
      </w:r>
      <w:r w:rsidR="006B1BF4">
        <w:t xml:space="preserve"> </w:t>
      </w:r>
      <w:r w:rsidRPr="006B1BF4" w:rsidR="006B1BF4">
        <w:t>Aineistonhallintasuunnitelma</w:t>
      </w:r>
      <w:r w:rsidR="006B1BF4">
        <w:t>an (opinnäytetyön liite 1) voit myös näistä kirjoittaa.</w:t>
      </w:r>
    </w:p>
    <w:p w:rsidR="006B1BF4" w:rsidP="001D086E" w:rsidRDefault="006B1BF4" w14:paraId="3D9B64ED" w14:textId="77777777"/>
    <w:p w:rsidR="00E52C3D" w:rsidP="001D086E" w:rsidRDefault="001D086E" w14:paraId="3FF7D504" w14:textId="182DA7E1">
      <w:r>
        <w:t xml:space="preserve">Miten opinnäytetyön tulokset vaikuttavat kestävän kehityksen </w:t>
      </w:r>
      <w:r w:rsidR="006B1BF4">
        <w:t xml:space="preserve">ja vastuullisuuden </w:t>
      </w:r>
      <w:r>
        <w:t xml:space="preserve">mielessä toimeksiantajalle tai yleisesti, kuten työtuntien säästö, </w:t>
      </w:r>
      <w:r w:rsidR="00D5791E">
        <w:t xml:space="preserve">etätyöskentelyn parantaminen, </w:t>
      </w:r>
      <w:r>
        <w:t xml:space="preserve">eri kustannusten säästö, prosessien paraneminen, </w:t>
      </w:r>
      <w:r w:rsidR="00040949">
        <w:t xml:space="preserve">kehittämisen nopeutuminen, </w:t>
      </w:r>
      <w:r>
        <w:t>työtyytyväisyyden paraneminen, laadun paraneminen</w:t>
      </w:r>
      <w:r w:rsidR="000578F3">
        <w:t>, Green IT</w:t>
      </w:r>
      <w:r w:rsidR="001B7790">
        <w:t>, hiilijalanjälki</w:t>
      </w:r>
      <w:r>
        <w:t xml:space="preserve"> tms.?</w:t>
      </w:r>
      <w:r w:rsidR="000578F3">
        <w:t xml:space="preserve"> Tai kuuluvatko käytettävyys, saavutettavuus ja pu</w:t>
      </w:r>
      <w:r w:rsidR="00B22746">
        <w:t>n</w:t>
      </w:r>
      <w:r w:rsidR="000578F3">
        <w:t>avihersokeus opinnäytetyöhösi?</w:t>
      </w:r>
      <w:r w:rsidR="00D5791E">
        <w:t xml:space="preserve"> Tai vaikuttavatko dokumenttityypit ja niiden saavutettavuus ja päivitettävyys työhön?</w:t>
      </w:r>
    </w:p>
    <w:p w:rsidR="00242909" w:rsidP="00242909" w:rsidRDefault="00E52C3D" w14:paraId="340D90C0" w14:textId="5D66D2E7">
      <w:pPr>
        <w:pStyle w:val="Otsikko1"/>
      </w:pPr>
      <w:bookmarkStart w:name="_Toc482009333" w:id="14"/>
      <w:bookmarkStart w:name="_Toc122072485" w:id="15"/>
      <w:bookmarkEnd w:id="13"/>
      <w:r>
        <w:t>T</w:t>
      </w:r>
      <w:r w:rsidR="00242909">
        <w:t xml:space="preserve">ulosten </w:t>
      </w:r>
      <w:r>
        <w:t xml:space="preserve">alustava </w:t>
      </w:r>
      <w:r w:rsidR="00242909">
        <w:t>raportointitapa</w:t>
      </w:r>
      <w:bookmarkEnd w:id="14"/>
      <w:bookmarkEnd w:id="15"/>
    </w:p>
    <w:p w:rsidRPr="008D405C" w:rsidR="00242909" w:rsidP="00242909" w:rsidRDefault="00242909" w14:paraId="0776E195" w14:textId="77777777">
      <w:r>
        <w:t>Millä tavalla kerrot käytännön osasta ja siitä saamistasi tiedoista? Mitä uutta tietoa opinnäytetyösi tuottaa?</w:t>
      </w:r>
    </w:p>
    <w:p w:rsidR="00242909" w:rsidP="00242909" w:rsidRDefault="00242909" w14:paraId="76B8BDB5" w14:textId="4F218743">
      <w:pPr>
        <w:pStyle w:val="Otsikko1"/>
      </w:pPr>
      <w:bookmarkStart w:name="_Toc482009334" w:id="16"/>
      <w:bookmarkStart w:name="_Toc122072486" w:id="17"/>
      <w:r>
        <w:lastRenderedPageBreak/>
        <w:t>Alustava sisällysluettelo</w:t>
      </w:r>
      <w:bookmarkEnd w:id="16"/>
      <w:bookmarkEnd w:id="17"/>
    </w:p>
    <w:p w:rsidRPr="008904DA" w:rsidR="00406373" w:rsidP="008904DA" w:rsidRDefault="008904DA" w14:paraId="00058D7B" w14:textId="0713A0AB">
      <w:r>
        <w:t>Teoria- ja käytäntölukujen otsikoiden tulee kuvata sisältöä.</w:t>
      </w:r>
      <w:r w:rsidR="00B51419">
        <w:t xml:space="preserve"> Älä käytä kysymyksiä otsikoissa.</w:t>
      </w:r>
      <w:r w:rsidR="00406373">
        <w:t xml:space="preserve"> Muista käsitellä myös eettisyyttä, kestävyyttä ja vastuullisuutta soveltuvissa luvuissa.</w:t>
      </w:r>
    </w:p>
    <w:p w:rsidR="00242909" w:rsidP="00242909" w:rsidRDefault="00242909" w14:paraId="2852CBE1" w14:textId="77777777">
      <w:pPr>
        <w:pStyle w:val="Luettelokappale"/>
        <w:numPr>
          <w:ilvl w:val="0"/>
          <w:numId w:val="6"/>
        </w:numPr>
        <w:spacing w:after="160" w:line="259" w:lineRule="auto"/>
      </w:pPr>
      <w:r>
        <w:t>Johdanto</w:t>
      </w:r>
    </w:p>
    <w:p w:rsidR="00242909" w:rsidP="00242909" w:rsidRDefault="00242909" w14:paraId="0B644BC9" w14:textId="77777777">
      <w:pPr>
        <w:pStyle w:val="Luettelokappale"/>
        <w:numPr>
          <w:ilvl w:val="1"/>
          <w:numId w:val="6"/>
        </w:numPr>
        <w:spacing w:after="160" w:line="259" w:lineRule="auto"/>
      </w:pPr>
      <w:r>
        <w:t>Loppuun tulevat tutkimuskysymykset</w:t>
      </w:r>
    </w:p>
    <w:p w:rsidR="00242909" w:rsidP="00242909" w:rsidRDefault="00931958" w14:paraId="21BC17B7" w14:textId="3F1E50C1">
      <w:pPr>
        <w:pStyle w:val="Luettelokappale"/>
        <w:numPr>
          <w:ilvl w:val="0"/>
          <w:numId w:val="6"/>
        </w:numPr>
        <w:spacing w:after="160" w:line="259" w:lineRule="auto"/>
      </w:pPr>
      <w:r>
        <w:t>&lt;</w:t>
      </w:r>
      <w:r w:rsidR="00242909">
        <w:t>Teorialuvut</w:t>
      </w:r>
      <w:r w:rsidR="00634180">
        <w:t>, nimeä sisällön mukaan</w:t>
      </w:r>
      <w:r>
        <w:t>&gt;</w:t>
      </w:r>
    </w:p>
    <w:p w:rsidR="00242909" w:rsidP="00242909" w:rsidRDefault="00931958" w14:paraId="47E69C13" w14:textId="2EBABC9F">
      <w:pPr>
        <w:pStyle w:val="Luettelokappale"/>
        <w:numPr>
          <w:ilvl w:val="0"/>
          <w:numId w:val="6"/>
        </w:numPr>
        <w:spacing w:after="160" w:line="259" w:lineRule="auto"/>
      </w:pPr>
      <w:r>
        <w:t>&lt;</w:t>
      </w:r>
      <w:r w:rsidR="00242909">
        <w:t>Menetelmät</w:t>
      </w:r>
      <w:r w:rsidR="00634180">
        <w:t xml:space="preserve">, nimeä sisällön mukaan </w:t>
      </w:r>
      <w:r>
        <w:t>&gt;</w:t>
      </w:r>
    </w:p>
    <w:p w:rsidR="00242909" w:rsidP="00242909" w:rsidRDefault="00931958" w14:paraId="74FE6183" w14:textId="35C011F8">
      <w:pPr>
        <w:pStyle w:val="Luettelokappale"/>
        <w:numPr>
          <w:ilvl w:val="0"/>
          <w:numId w:val="6"/>
        </w:numPr>
        <w:spacing w:after="160" w:line="259" w:lineRule="auto"/>
      </w:pPr>
      <w:r>
        <w:t>&lt;</w:t>
      </w:r>
      <w:r w:rsidR="00242909">
        <w:t>Käytännön luvut</w:t>
      </w:r>
      <w:r w:rsidR="00634180">
        <w:t xml:space="preserve">, nimeä sisällön mukaan </w:t>
      </w:r>
      <w:r>
        <w:t>&gt;</w:t>
      </w:r>
    </w:p>
    <w:p w:rsidR="00242909" w:rsidP="00242909" w:rsidRDefault="00242909" w14:paraId="5DEFCBE9" w14:textId="4E5D0AF6">
      <w:pPr>
        <w:pStyle w:val="Luettelokappale"/>
        <w:numPr>
          <w:ilvl w:val="0"/>
          <w:numId w:val="6"/>
        </w:numPr>
        <w:spacing w:after="160" w:line="259" w:lineRule="auto"/>
      </w:pPr>
      <w:r>
        <w:t>Tulokset</w:t>
      </w:r>
    </w:p>
    <w:p w:rsidR="00242909" w:rsidP="00242909" w:rsidRDefault="00242909" w14:paraId="536E8415" w14:textId="77777777">
      <w:pPr>
        <w:pStyle w:val="Luettelokappale"/>
        <w:numPr>
          <w:ilvl w:val="0"/>
          <w:numId w:val="6"/>
        </w:numPr>
        <w:spacing w:after="160" w:line="259" w:lineRule="auto"/>
      </w:pPr>
      <w:r>
        <w:t xml:space="preserve">Yhteenveto </w:t>
      </w:r>
    </w:p>
    <w:p w:rsidR="00242909" w:rsidP="00242909" w:rsidRDefault="00242909" w14:paraId="51CDFCAF" w14:textId="77777777">
      <w:pPr>
        <w:pStyle w:val="Luettelokappale"/>
        <w:numPr>
          <w:ilvl w:val="1"/>
          <w:numId w:val="6"/>
        </w:numPr>
        <w:spacing w:after="160" w:line="259" w:lineRule="auto"/>
      </w:pPr>
      <w:r>
        <w:t>Miten hyvin tutkimuskysymyksiin vastaaminen onnistui?</w:t>
      </w:r>
    </w:p>
    <w:p w:rsidR="00242909" w:rsidP="00242909" w:rsidRDefault="00242909" w14:paraId="6663A45B" w14:textId="77777777">
      <w:pPr>
        <w:pStyle w:val="Luettelokappale"/>
        <w:numPr>
          <w:ilvl w:val="1"/>
          <w:numId w:val="6"/>
        </w:numPr>
        <w:spacing w:after="160" w:line="259" w:lineRule="auto"/>
      </w:pPr>
      <w:r>
        <w:t>Mitä opin?</w:t>
      </w:r>
    </w:p>
    <w:p w:rsidRPr="008D405C" w:rsidR="00242909" w:rsidP="00242909" w:rsidRDefault="00242909" w14:paraId="17A52EA6" w14:textId="77777777">
      <w:pPr>
        <w:pStyle w:val="Luettelokappale"/>
        <w:numPr>
          <w:ilvl w:val="1"/>
          <w:numId w:val="6"/>
        </w:numPr>
        <w:spacing w:after="160" w:line="259" w:lineRule="auto"/>
      </w:pPr>
      <w:r>
        <w:t>Johdatus tulevaisuuteen loppukappaleella</w:t>
      </w:r>
    </w:p>
    <w:p w:rsidR="00242909" w:rsidP="00242909" w:rsidRDefault="00242909" w14:paraId="36FB45E3" w14:textId="77777777"/>
    <w:p w:rsidR="00242909" w:rsidP="00242909" w:rsidRDefault="00242909" w14:paraId="60B4D60D" w14:textId="77777777">
      <w:pPr>
        <w:pStyle w:val="Otsikko1"/>
      </w:pPr>
      <w:bookmarkStart w:name="_Toc482009335" w:id="18"/>
      <w:bookmarkStart w:name="_Toc122072487" w:id="19"/>
      <w:r>
        <w:t>Toteutusaikataulu</w:t>
      </w:r>
      <w:bookmarkEnd w:id="18"/>
      <w:bookmarkEnd w:id="19"/>
    </w:p>
    <w:p w:rsidR="004532EE" w:rsidP="00242909" w:rsidRDefault="00242909" w14:paraId="1484A098" w14:textId="77777777">
      <w:r>
        <w:t>Seminaareista saa hyvän aikataulupohjan.</w:t>
      </w:r>
    </w:p>
    <w:sectPr w:rsidR="004532EE" w:rsidSect="00242909">
      <w:headerReference w:type="default" r:id="rId12"/>
      <w:pgSz w:w="11906" w:h="16838" w:orient="portrait"/>
      <w:pgMar w:top="1134" w:right="1134" w:bottom="1134" w:left="1701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026630" w:rsidR="0016427F" w:rsidP="000C4B45" w:rsidRDefault="0016427F" w14:paraId="38B0DBEC" w14:textId="77777777">
      <w:r>
        <w:separator/>
      </w:r>
    </w:p>
    <w:p w:rsidR="0016427F" w:rsidRDefault="0016427F" w14:paraId="73F1CBE4" w14:textId="77777777"/>
    <w:p w:rsidR="0016427F" w:rsidRDefault="0016427F" w14:paraId="1E27DDE5" w14:textId="77777777"/>
    <w:p w:rsidR="0016427F" w:rsidRDefault="0016427F" w14:paraId="7A785B9A" w14:textId="77777777"/>
    <w:p w:rsidR="0016427F" w:rsidP="00704F1C" w:rsidRDefault="0016427F" w14:paraId="765F12BC" w14:textId="77777777"/>
  </w:endnote>
  <w:endnote w:type="continuationSeparator" w:id="0">
    <w:p w:rsidRPr="00026630" w:rsidR="0016427F" w:rsidP="000C4B45" w:rsidRDefault="0016427F" w14:paraId="24979DBB" w14:textId="77777777">
      <w:r>
        <w:continuationSeparator/>
      </w:r>
    </w:p>
    <w:p w:rsidR="0016427F" w:rsidRDefault="0016427F" w14:paraId="678ADECE" w14:textId="77777777"/>
    <w:p w:rsidR="0016427F" w:rsidRDefault="0016427F" w14:paraId="559276CD" w14:textId="77777777"/>
    <w:p w:rsidR="0016427F" w:rsidRDefault="0016427F" w14:paraId="6EE47AE0" w14:textId="77777777"/>
    <w:p w:rsidR="0016427F" w:rsidP="00704F1C" w:rsidRDefault="0016427F" w14:paraId="4E4ACC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026630" w:rsidR="0016427F" w:rsidP="000C4B45" w:rsidRDefault="0016427F" w14:paraId="07588C08" w14:textId="77777777">
      <w:r>
        <w:separator/>
      </w:r>
    </w:p>
    <w:p w:rsidR="0016427F" w:rsidRDefault="0016427F" w14:paraId="6B00B4BE" w14:textId="77777777"/>
    <w:p w:rsidR="0016427F" w:rsidRDefault="0016427F" w14:paraId="1522D2D0" w14:textId="77777777"/>
    <w:p w:rsidR="0016427F" w:rsidRDefault="0016427F" w14:paraId="73FE3DB7" w14:textId="77777777"/>
    <w:p w:rsidR="0016427F" w:rsidP="00704F1C" w:rsidRDefault="0016427F" w14:paraId="7B92929B" w14:textId="77777777"/>
  </w:footnote>
  <w:footnote w:type="continuationSeparator" w:id="0">
    <w:p w:rsidRPr="00026630" w:rsidR="0016427F" w:rsidP="000C4B45" w:rsidRDefault="0016427F" w14:paraId="03BE1094" w14:textId="77777777">
      <w:r>
        <w:continuationSeparator/>
      </w:r>
    </w:p>
    <w:p w:rsidR="0016427F" w:rsidRDefault="0016427F" w14:paraId="2D8EBB5C" w14:textId="77777777"/>
    <w:p w:rsidR="0016427F" w:rsidRDefault="0016427F" w14:paraId="57B677BC" w14:textId="77777777"/>
    <w:p w:rsidR="0016427F" w:rsidRDefault="0016427F" w14:paraId="0E1C53CC" w14:textId="77777777"/>
    <w:p w:rsidR="0016427F" w:rsidP="00704F1C" w:rsidRDefault="0016427F" w14:paraId="6FC76D2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E3E9E" w:rsidR="006745A2" w:rsidP="007E3E9E" w:rsidRDefault="006745A2" w14:paraId="5351D914" w14:textId="7777777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EEF"/>
    <w:multiLevelType w:val="hybridMultilevel"/>
    <w:tmpl w:val="62FA989A"/>
    <w:lvl w:ilvl="0" w:tplc="0D5CD65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ED71AE"/>
    <w:multiLevelType w:val="hybridMultilevel"/>
    <w:tmpl w:val="D21E6C64"/>
    <w:lvl w:ilvl="0" w:tplc="BED44B42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D722B3"/>
    <w:multiLevelType w:val="hybridMultilevel"/>
    <w:tmpl w:val="F7B21108"/>
    <w:lvl w:ilvl="0" w:tplc="9DA4494C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hint="default" w:ascii="Wingdings" w:hAnsi="Wingdings"/>
      </w:rPr>
    </w:lvl>
  </w:abstractNum>
  <w:abstractNum w:abstractNumId="3" w15:restartNumberingAfterBreak="0">
    <w:nsid w:val="21D8017C"/>
    <w:multiLevelType w:val="multilevel"/>
    <w:tmpl w:val="0FF6D72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F6073"/>
    <w:multiLevelType w:val="hybridMultilevel"/>
    <w:tmpl w:val="AFB4382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D14896"/>
    <w:multiLevelType w:val="hybridMultilevel"/>
    <w:tmpl w:val="2E0CD49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D1A33"/>
    <w:multiLevelType w:val="hybridMultilevel"/>
    <w:tmpl w:val="8DE2BCB2"/>
    <w:lvl w:ilvl="0" w:tplc="D3E4701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0463469">
    <w:abstractNumId w:val="3"/>
  </w:num>
  <w:num w:numId="2" w16cid:durableId="1976989396">
    <w:abstractNumId w:val="2"/>
  </w:num>
  <w:num w:numId="3" w16cid:durableId="710688607">
    <w:abstractNumId w:val="1"/>
  </w:num>
  <w:num w:numId="4" w16cid:durableId="1028719173">
    <w:abstractNumId w:val="6"/>
  </w:num>
  <w:num w:numId="5" w16cid:durableId="1449742917">
    <w:abstractNumId w:val="0"/>
  </w:num>
  <w:num w:numId="6" w16cid:durableId="67580847">
    <w:abstractNumId w:val="5"/>
  </w:num>
  <w:num w:numId="7" w16cid:durableId="206984016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trackRevisions w:val="false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09"/>
    <w:rsid w:val="00001083"/>
    <w:rsid w:val="000061AC"/>
    <w:rsid w:val="0000674E"/>
    <w:rsid w:val="00011FD0"/>
    <w:rsid w:val="00013676"/>
    <w:rsid w:val="00025BF8"/>
    <w:rsid w:val="00030CCC"/>
    <w:rsid w:val="000328CE"/>
    <w:rsid w:val="0003563F"/>
    <w:rsid w:val="00036982"/>
    <w:rsid w:val="000373FA"/>
    <w:rsid w:val="00040949"/>
    <w:rsid w:val="00043524"/>
    <w:rsid w:val="00046511"/>
    <w:rsid w:val="0005028C"/>
    <w:rsid w:val="00052964"/>
    <w:rsid w:val="0005405C"/>
    <w:rsid w:val="00054073"/>
    <w:rsid w:val="0005622E"/>
    <w:rsid w:val="000578F3"/>
    <w:rsid w:val="00076544"/>
    <w:rsid w:val="000770AC"/>
    <w:rsid w:val="00077A3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D7EA0"/>
    <w:rsid w:val="000E20F3"/>
    <w:rsid w:val="000E23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842"/>
    <w:rsid w:val="00142E67"/>
    <w:rsid w:val="0014325F"/>
    <w:rsid w:val="00152E52"/>
    <w:rsid w:val="0015378A"/>
    <w:rsid w:val="0016427F"/>
    <w:rsid w:val="00171185"/>
    <w:rsid w:val="00172300"/>
    <w:rsid w:val="00175085"/>
    <w:rsid w:val="00176258"/>
    <w:rsid w:val="00181183"/>
    <w:rsid w:val="00187E53"/>
    <w:rsid w:val="001A3860"/>
    <w:rsid w:val="001A4B8D"/>
    <w:rsid w:val="001A4FB4"/>
    <w:rsid w:val="001A5184"/>
    <w:rsid w:val="001A55E7"/>
    <w:rsid w:val="001B246E"/>
    <w:rsid w:val="001B40FF"/>
    <w:rsid w:val="001B5EA7"/>
    <w:rsid w:val="001B7790"/>
    <w:rsid w:val="001C45DD"/>
    <w:rsid w:val="001D086E"/>
    <w:rsid w:val="001D0D90"/>
    <w:rsid w:val="001D5F23"/>
    <w:rsid w:val="001E11B7"/>
    <w:rsid w:val="001E48BE"/>
    <w:rsid w:val="001E7935"/>
    <w:rsid w:val="001F1403"/>
    <w:rsid w:val="001F1642"/>
    <w:rsid w:val="00202980"/>
    <w:rsid w:val="002064C5"/>
    <w:rsid w:val="002074CF"/>
    <w:rsid w:val="002158B4"/>
    <w:rsid w:val="00217A68"/>
    <w:rsid w:val="00226FEC"/>
    <w:rsid w:val="00227570"/>
    <w:rsid w:val="002305F0"/>
    <w:rsid w:val="00233523"/>
    <w:rsid w:val="00242909"/>
    <w:rsid w:val="0025118E"/>
    <w:rsid w:val="0025160C"/>
    <w:rsid w:val="00253754"/>
    <w:rsid w:val="002558A9"/>
    <w:rsid w:val="0025642A"/>
    <w:rsid w:val="00257D81"/>
    <w:rsid w:val="0026145B"/>
    <w:rsid w:val="002622E6"/>
    <w:rsid w:val="0026622D"/>
    <w:rsid w:val="00270EBC"/>
    <w:rsid w:val="002825CB"/>
    <w:rsid w:val="002946B4"/>
    <w:rsid w:val="002A1448"/>
    <w:rsid w:val="002A52F1"/>
    <w:rsid w:val="002A636C"/>
    <w:rsid w:val="002B604B"/>
    <w:rsid w:val="002B77BA"/>
    <w:rsid w:val="002E0166"/>
    <w:rsid w:val="002F1C40"/>
    <w:rsid w:val="002F43DC"/>
    <w:rsid w:val="002F6693"/>
    <w:rsid w:val="00301A30"/>
    <w:rsid w:val="00304179"/>
    <w:rsid w:val="00306050"/>
    <w:rsid w:val="00306E42"/>
    <w:rsid w:val="00306E92"/>
    <w:rsid w:val="00310333"/>
    <w:rsid w:val="003133BA"/>
    <w:rsid w:val="00313EBD"/>
    <w:rsid w:val="00314505"/>
    <w:rsid w:val="0032311B"/>
    <w:rsid w:val="00335860"/>
    <w:rsid w:val="00345062"/>
    <w:rsid w:val="00350091"/>
    <w:rsid w:val="003509AD"/>
    <w:rsid w:val="00357FD9"/>
    <w:rsid w:val="00367690"/>
    <w:rsid w:val="00367AF9"/>
    <w:rsid w:val="00377189"/>
    <w:rsid w:val="00381A59"/>
    <w:rsid w:val="00382F3D"/>
    <w:rsid w:val="003C46D8"/>
    <w:rsid w:val="003C60AC"/>
    <w:rsid w:val="003E468B"/>
    <w:rsid w:val="003F5EFD"/>
    <w:rsid w:val="00401407"/>
    <w:rsid w:val="00406373"/>
    <w:rsid w:val="0041167C"/>
    <w:rsid w:val="00414D1B"/>
    <w:rsid w:val="00416A8B"/>
    <w:rsid w:val="004201AB"/>
    <w:rsid w:val="00426DFE"/>
    <w:rsid w:val="00427FF7"/>
    <w:rsid w:val="00432A3A"/>
    <w:rsid w:val="00450579"/>
    <w:rsid w:val="004532EE"/>
    <w:rsid w:val="00453373"/>
    <w:rsid w:val="004537A5"/>
    <w:rsid w:val="004569DD"/>
    <w:rsid w:val="00456FC6"/>
    <w:rsid w:val="0046746F"/>
    <w:rsid w:val="00470DDA"/>
    <w:rsid w:val="00472BE2"/>
    <w:rsid w:val="00474C94"/>
    <w:rsid w:val="004776D4"/>
    <w:rsid w:val="004833C0"/>
    <w:rsid w:val="00493E2E"/>
    <w:rsid w:val="0049553B"/>
    <w:rsid w:val="004A01CA"/>
    <w:rsid w:val="004C6732"/>
    <w:rsid w:val="004C6F92"/>
    <w:rsid w:val="004D3891"/>
    <w:rsid w:val="004D51AC"/>
    <w:rsid w:val="004D612A"/>
    <w:rsid w:val="004E3467"/>
    <w:rsid w:val="0050421A"/>
    <w:rsid w:val="00512FDE"/>
    <w:rsid w:val="0051344B"/>
    <w:rsid w:val="005351F2"/>
    <w:rsid w:val="0053592F"/>
    <w:rsid w:val="00536950"/>
    <w:rsid w:val="00541701"/>
    <w:rsid w:val="00557259"/>
    <w:rsid w:val="0055791A"/>
    <w:rsid w:val="0056016D"/>
    <w:rsid w:val="005630BF"/>
    <w:rsid w:val="0056513E"/>
    <w:rsid w:val="005711C3"/>
    <w:rsid w:val="005711E4"/>
    <w:rsid w:val="0057417F"/>
    <w:rsid w:val="005776A7"/>
    <w:rsid w:val="00583B76"/>
    <w:rsid w:val="00584A10"/>
    <w:rsid w:val="00585CA1"/>
    <w:rsid w:val="0059393D"/>
    <w:rsid w:val="005A04F4"/>
    <w:rsid w:val="005A4EFE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0093F"/>
    <w:rsid w:val="006100A8"/>
    <w:rsid w:val="00612BF5"/>
    <w:rsid w:val="00615FAD"/>
    <w:rsid w:val="006163A2"/>
    <w:rsid w:val="006172CE"/>
    <w:rsid w:val="00621564"/>
    <w:rsid w:val="00630130"/>
    <w:rsid w:val="00631E1D"/>
    <w:rsid w:val="00634180"/>
    <w:rsid w:val="0064721C"/>
    <w:rsid w:val="006635BA"/>
    <w:rsid w:val="00670D67"/>
    <w:rsid w:val="006721F5"/>
    <w:rsid w:val="006745A2"/>
    <w:rsid w:val="0067681C"/>
    <w:rsid w:val="00676C97"/>
    <w:rsid w:val="00685A50"/>
    <w:rsid w:val="00696E55"/>
    <w:rsid w:val="006A50C1"/>
    <w:rsid w:val="006A61D2"/>
    <w:rsid w:val="006B0AF7"/>
    <w:rsid w:val="006B1BF4"/>
    <w:rsid w:val="006B3E60"/>
    <w:rsid w:val="006B6C1D"/>
    <w:rsid w:val="006C01FB"/>
    <w:rsid w:val="006D180A"/>
    <w:rsid w:val="006D3733"/>
    <w:rsid w:val="006D4764"/>
    <w:rsid w:val="006D6D0E"/>
    <w:rsid w:val="006F2906"/>
    <w:rsid w:val="006F43C3"/>
    <w:rsid w:val="0070304D"/>
    <w:rsid w:val="00704F1C"/>
    <w:rsid w:val="0071091F"/>
    <w:rsid w:val="00724313"/>
    <w:rsid w:val="0073031E"/>
    <w:rsid w:val="00732F30"/>
    <w:rsid w:val="007363BE"/>
    <w:rsid w:val="00741C41"/>
    <w:rsid w:val="007459AA"/>
    <w:rsid w:val="00751273"/>
    <w:rsid w:val="00752388"/>
    <w:rsid w:val="00757A84"/>
    <w:rsid w:val="007715AD"/>
    <w:rsid w:val="00772406"/>
    <w:rsid w:val="007808D8"/>
    <w:rsid w:val="00780AB9"/>
    <w:rsid w:val="007843BF"/>
    <w:rsid w:val="00784D75"/>
    <w:rsid w:val="00786585"/>
    <w:rsid w:val="0079220B"/>
    <w:rsid w:val="007A3517"/>
    <w:rsid w:val="007A7CFC"/>
    <w:rsid w:val="007B7D32"/>
    <w:rsid w:val="007C0B1E"/>
    <w:rsid w:val="007C440D"/>
    <w:rsid w:val="007C7D84"/>
    <w:rsid w:val="007E0B20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648"/>
    <w:rsid w:val="00854DC7"/>
    <w:rsid w:val="008579B6"/>
    <w:rsid w:val="00862A54"/>
    <w:rsid w:val="00864472"/>
    <w:rsid w:val="008652FA"/>
    <w:rsid w:val="00871AB4"/>
    <w:rsid w:val="008825D4"/>
    <w:rsid w:val="008904DA"/>
    <w:rsid w:val="0089317A"/>
    <w:rsid w:val="0089434E"/>
    <w:rsid w:val="008943B3"/>
    <w:rsid w:val="008A4240"/>
    <w:rsid w:val="008A50F1"/>
    <w:rsid w:val="008B4497"/>
    <w:rsid w:val="008C3E84"/>
    <w:rsid w:val="008C5F8F"/>
    <w:rsid w:val="008C7B68"/>
    <w:rsid w:val="00905CC5"/>
    <w:rsid w:val="0091136E"/>
    <w:rsid w:val="00912A4F"/>
    <w:rsid w:val="0091635D"/>
    <w:rsid w:val="00917E60"/>
    <w:rsid w:val="00922AAA"/>
    <w:rsid w:val="00924A80"/>
    <w:rsid w:val="00926B77"/>
    <w:rsid w:val="00931958"/>
    <w:rsid w:val="00933CD2"/>
    <w:rsid w:val="00933F48"/>
    <w:rsid w:val="00934FE0"/>
    <w:rsid w:val="00941D48"/>
    <w:rsid w:val="00943483"/>
    <w:rsid w:val="009435A5"/>
    <w:rsid w:val="00955487"/>
    <w:rsid w:val="009570BC"/>
    <w:rsid w:val="0095716F"/>
    <w:rsid w:val="009821C5"/>
    <w:rsid w:val="00984DC7"/>
    <w:rsid w:val="00990022"/>
    <w:rsid w:val="0099135B"/>
    <w:rsid w:val="00993262"/>
    <w:rsid w:val="009945CD"/>
    <w:rsid w:val="009A43D0"/>
    <w:rsid w:val="009B1EE5"/>
    <w:rsid w:val="009B62FB"/>
    <w:rsid w:val="009C5F56"/>
    <w:rsid w:val="009D16CC"/>
    <w:rsid w:val="009E0284"/>
    <w:rsid w:val="00A00385"/>
    <w:rsid w:val="00A01437"/>
    <w:rsid w:val="00A04986"/>
    <w:rsid w:val="00A11B49"/>
    <w:rsid w:val="00A12A55"/>
    <w:rsid w:val="00A155D5"/>
    <w:rsid w:val="00A16435"/>
    <w:rsid w:val="00A20B23"/>
    <w:rsid w:val="00A30F7D"/>
    <w:rsid w:val="00A42854"/>
    <w:rsid w:val="00A444C0"/>
    <w:rsid w:val="00A46D30"/>
    <w:rsid w:val="00A50456"/>
    <w:rsid w:val="00A54117"/>
    <w:rsid w:val="00A572EB"/>
    <w:rsid w:val="00A678A2"/>
    <w:rsid w:val="00A7035D"/>
    <w:rsid w:val="00A716F3"/>
    <w:rsid w:val="00A86758"/>
    <w:rsid w:val="00A86E0C"/>
    <w:rsid w:val="00A92DFB"/>
    <w:rsid w:val="00A954F7"/>
    <w:rsid w:val="00AB04E8"/>
    <w:rsid w:val="00AB74B9"/>
    <w:rsid w:val="00AB7B4F"/>
    <w:rsid w:val="00AC22C7"/>
    <w:rsid w:val="00AD2898"/>
    <w:rsid w:val="00AE1A71"/>
    <w:rsid w:val="00AE6194"/>
    <w:rsid w:val="00AF0C89"/>
    <w:rsid w:val="00AF0CF6"/>
    <w:rsid w:val="00B024CC"/>
    <w:rsid w:val="00B13AA5"/>
    <w:rsid w:val="00B14082"/>
    <w:rsid w:val="00B200F7"/>
    <w:rsid w:val="00B22746"/>
    <w:rsid w:val="00B303DC"/>
    <w:rsid w:val="00B412F1"/>
    <w:rsid w:val="00B423BC"/>
    <w:rsid w:val="00B43521"/>
    <w:rsid w:val="00B4359E"/>
    <w:rsid w:val="00B44A5E"/>
    <w:rsid w:val="00B45A1F"/>
    <w:rsid w:val="00B502A1"/>
    <w:rsid w:val="00B51419"/>
    <w:rsid w:val="00B53A5E"/>
    <w:rsid w:val="00B54B7D"/>
    <w:rsid w:val="00B558C2"/>
    <w:rsid w:val="00B57366"/>
    <w:rsid w:val="00B61F81"/>
    <w:rsid w:val="00B67F58"/>
    <w:rsid w:val="00B67FB8"/>
    <w:rsid w:val="00B701A3"/>
    <w:rsid w:val="00B731FF"/>
    <w:rsid w:val="00B74204"/>
    <w:rsid w:val="00B748C0"/>
    <w:rsid w:val="00B82E72"/>
    <w:rsid w:val="00B8503A"/>
    <w:rsid w:val="00B912F6"/>
    <w:rsid w:val="00BA1D1E"/>
    <w:rsid w:val="00BA21BA"/>
    <w:rsid w:val="00BA7B59"/>
    <w:rsid w:val="00BB17C9"/>
    <w:rsid w:val="00BB40FF"/>
    <w:rsid w:val="00BC675C"/>
    <w:rsid w:val="00BD5A64"/>
    <w:rsid w:val="00BD750F"/>
    <w:rsid w:val="00BF1EA2"/>
    <w:rsid w:val="00BF4C99"/>
    <w:rsid w:val="00C00A51"/>
    <w:rsid w:val="00C078B2"/>
    <w:rsid w:val="00C12818"/>
    <w:rsid w:val="00C15878"/>
    <w:rsid w:val="00C17113"/>
    <w:rsid w:val="00C33C5F"/>
    <w:rsid w:val="00C3567D"/>
    <w:rsid w:val="00C42719"/>
    <w:rsid w:val="00C44A1C"/>
    <w:rsid w:val="00C455D7"/>
    <w:rsid w:val="00C45906"/>
    <w:rsid w:val="00C45A42"/>
    <w:rsid w:val="00C52554"/>
    <w:rsid w:val="00C53572"/>
    <w:rsid w:val="00C55407"/>
    <w:rsid w:val="00C55825"/>
    <w:rsid w:val="00C56073"/>
    <w:rsid w:val="00C626EA"/>
    <w:rsid w:val="00C63FF9"/>
    <w:rsid w:val="00C72C67"/>
    <w:rsid w:val="00C854F0"/>
    <w:rsid w:val="00C86F2D"/>
    <w:rsid w:val="00CA1C93"/>
    <w:rsid w:val="00CA3610"/>
    <w:rsid w:val="00CA4726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7E2"/>
    <w:rsid w:val="00D01246"/>
    <w:rsid w:val="00D30467"/>
    <w:rsid w:val="00D35613"/>
    <w:rsid w:val="00D36FE6"/>
    <w:rsid w:val="00D44F9D"/>
    <w:rsid w:val="00D46311"/>
    <w:rsid w:val="00D47B24"/>
    <w:rsid w:val="00D57450"/>
    <w:rsid w:val="00D5791E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70B2"/>
    <w:rsid w:val="00D835D1"/>
    <w:rsid w:val="00D91418"/>
    <w:rsid w:val="00DA1ADC"/>
    <w:rsid w:val="00DA69E9"/>
    <w:rsid w:val="00DB143F"/>
    <w:rsid w:val="00DB6C4B"/>
    <w:rsid w:val="00DD10B0"/>
    <w:rsid w:val="00DD2D01"/>
    <w:rsid w:val="00DD34A2"/>
    <w:rsid w:val="00DD4446"/>
    <w:rsid w:val="00DE5D97"/>
    <w:rsid w:val="00DE7216"/>
    <w:rsid w:val="00DF034D"/>
    <w:rsid w:val="00DF4040"/>
    <w:rsid w:val="00DF75DB"/>
    <w:rsid w:val="00E014CA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5186"/>
    <w:rsid w:val="00E51F5E"/>
    <w:rsid w:val="00E52C3D"/>
    <w:rsid w:val="00E61377"/>
    <w:rsid w:val="00E620C5"/>
    <w:rsid w:val="00E6515D"/>
    <w:rsid w:val="00E6787D"/>
    <w:rsid w:val="00E72431"/>
    <w:rsid w:val="00E75EC8"/>
    <w:rsid w:val="00E77FA1"/>
    <w:rsid w:val="00E82035"/>
    <w:rsid w:val="00E84821"/>
    <w:rsid w:val="00E90870"/>
    <w:rsid w:val="00E961FF"/>
    <w:rsid w:val="00EB2A6F"/>
    <w:rsid w:val="00EB31F1"/>
    <w:rsid w:val="00EB6694"/>
    <w:rsid w:val="00EC1593"/>
    <w:rsid w:val="00EE1010"/>
    <w:rsid w:val="00EE412A"/>
    <w:rsid w:val="00EE5FDA"/>
    <w:rsid w:val="00EF0405"/>
    <w:rsid w:val="00EF3F03"/>
    <w:rsid w:val="00F018F2"/>
    <w:rsid w:val="00F13B15"/>
    <w:rsid w:val="00F14EDB"/>
    <w:rsid w:val="00F20795"/>
    <w:rsid w:val="00F21E19"/>
    <w:rsid w:val="00F242A9"/>
    <w:rsid w:val="00F356CE"/>
    <w:rsid w:val="00F4583F"/>
    <w:rsid w:val="00F47959"/>
    <w:rsid w:val="00F51EAE"/>
    <w:rsid w:val="00F52A67"/>
    <w:rsid w:val="00F6228C"/>
    <w:rsid w:val="00F67E7F"/>
    <w:rsid w:val="00F7401F"/>
    <w:rsid w:val="00F74E1F"/>
    <w:rsid w:val="00F82484"/>
    <w:rsid w:val="00F87CE1"/>
    <w:rsid w:val="00F9492C"/>
    <w:rsid w:val="00F953EB"/>
    <w:rsid w:val="00F96DC3"/>
    <w:rsid w:val="00FB0A43"/>
    <w:rsid w:val="00FC6BEB"/>
    <w:rsid w:val="00FD0491"/>
    <w:rsid w:val="00FF05AE"/>
    <w:rsid w:val="00FF691D"/>
    <w:rsid w:val="00FF7A3E"/>
    <w:rsid w:val="0E877D53"/>
    <w:rsid w:val="152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0E7F7B1"/>
  <w15:docId w15:val="{970780ED-D305-4F96-A528-B01E931D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Theme="minorHAns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2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uiPriority w:val="5"/>
    <w:unhideWhenUsed/>
    <w:qFormat/>
    <w:rsid w:val="00A11B49"/>
    <w:pPr>
      <w:spacing w:after="0"/>
    </w:pPr>
  </w:style>
  <w:style w:type="paragraph" w:styleId="Otsikko1">
    <w:name w:val="heading 1"/>
    <w:basedOn w:val="Normaali"/>
    <w:next w:val="Normaali"/>
    <w:link w:val="Otsikko1Char"/>
    <w:uiPriority w:val="1"/>
    <w:qFormat/>
    <w:rsid w:val="00077A37"/>
    <w:pPr>
      <w:keepNext/>
      <w:keepLines/>
      <w:numPr>
        <w:numId w:val="1"/>
      </w:numPr>
      <w:spacing w:before="480" w:after="36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1"/>
    <w:qFormat/>
    <w:rsid w:val="00077A37"/>
    <w:pPr>
      <w:keepNext/>
      <w:keepLines/>
      <w:numPr>
        <w:ilvl w:val="1"/>
        <w:numId w:val="1"/>
      </w:numPr>
      <w:spacing w:before="480" w:after="36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Perusteksti"/>
    <w:link w:val="Otsikko3Char"/>
    <w:uiPriority w:val="1"/>
    <w:qFormat/>
    <w:rsid w:val="00077A37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Perusteksti"/>
    <w:link w:val="Otsikko4Char"/>
    <w:uiPriority w:val="99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Kappaleenoletusfontti" w:default="1">
    <w:name w:val="Default Paragraph Font"/>
    <w:uiPriority w:val="1"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1"/>
    <w:rsid w:val="00077A37"/>
    <w:rPr>
      <w:rFonts w:eastAsiaTheme="majorEastAsia"/>
      <w:b/>
      <w:bCs/>
      <w:sz w:val="28"/>
      <w:szCs w:val="28"/>
    </w:rPr>
  </w:style>
  <w:style w:type="character" w:styleId="Otsikko2Char" w:customStyle="1">
    <w:name w:val="Otsikko 2 Char"/>
    <w:basedOn w:val="Kappaleenoletusfontti"/>
    <w:link w:val="Otsikko2"/>
    <w:uiPriority w:val="1"/>
    <w:rsid w:val="00077A37"/>
    <w:rPr>
      <w:rFonts w:eastAsiaTheme="majorEastAsia"/>
      <w:b/>
      <w:bCs/>
      <w:sz w:val="26"/>
    </w:rPr>
  </w:style>
  <w:style w:type="character" w:styleId="Otsikko3Char" w:customStyle="1">
    <w:name w:val="Otsikko 3 Char"/>
    <w:basedOn w:val="Kappaleenoletusfontti"/>
    <w:link w:val="Otsikko3"/>
    <w:uiPriority w:val="1"/>
    <w:rsid w:val="00077A37"/>
    <w:rPr>
      <w:rFonts w:eastAsiaTheme="majorEastAsia"/>
      <w:b/>
      <w:bCs/>
    </w:rPr>
  </w:style>
  <w:style w:type="paragraph" w:styleId="Perusteksti" w:customStyle="1">
    <w:name w:val="Perusteksti"/>
    <w:basedOn w:val="Normaali"/>
    <w:link w:val="PerustekstiChar"/>
    <w:qFormat/>
    <w:rsid w:val="00077A37"/>
    <w:pPr>
      <w:spacing w:before="360" w:after="360"/>
    </w:pPr>
  </w:style>
  <w:style w:type="paragraph" w:styleId="Yltunniste">
    <w:name w:val="header"/>
    <w:basedOn w:val="Normaali"/>
    <w:link w:val="YltunnisteChar"/>
    <w:uiPriority w:val="99"/>
    <w:rsid w:val="00077A37"/>
    <w:pPr>
      <w:spacing w:after="240"/>
      <w:jc w:val="right"/>
    </w:pPr>
    <w:rPr>
      <w:noProof/>
    </w:rPr>
  </w:style>
  <w:style w:type="character" w:styleId="YltunnisteChar" w:customStyle="1">
    <w:name w:val="Ylätunniste Char"/>
    <w:basedOn w:val="Kappaleenoletusfontti"/>
    <w:link w:val="Yltunniste"/>
    <w:uiPriority w:val="99"/>
    <w:rsid w:val="00077A37"/>
    <w:rPr>
      <w:noProof/>
    </w:rPr>
  </w:style>
  <w:style w:type="paragraph" w:styleId="Luettelokappale">
    <w:name w:val="List Paragraph"/>
    <w:basedOn w:val="Normaali"/>
    <w:uiPriority w:val="34"/>
    <w:qFormat/>
    <w:rsid w:val="00077A37"/>
    <w:pPr>
      <w:numPr>
        <w:numId w:val="2"/>
      </w:numPr>
      <w:tabs>
        <w:tab w:val="clear" w:pos="726"/>
      </w:tabs>
      <w:spacing w:after="240"/>
      <w:contextualSpacing/>
    </w:pPr>
    <w:rPr>
      <w:rFonts w:cs="Times New Roman" w:eastAsiaTheme="majorEastAsia"/>
      <w:szCs w:val="20"/>
    </w:rPr>
  </w:style>
  <w:style w:type="paragraph" w:styleId="AbstractAuthor" w:customStyle="1">
    <w:name w:val="Abstract Author"/>
    <w:basedOn w:val="Normaali"/>
    <w:uiPriority w:val="6"/>
    <w:semiHidden/>
    <w:unhideWhenUsed/>
    <w:rsid w:val="00077A37"/>
    <w:pPr>
      <w:pBdr>
        <w:top w:val="single" w:color="auto" w:sz="4" w:space="1"/>
      </w:pBdr>
      <w:tabs>
        <w:tab w:val="left" w:pos="6521"/>
      </w:tabs>
      <w:ind w:left="1304" w:hanging="1304"/>
    </w:pPr>
    <w:rPr>
      <w:bCs/>
      <w:lang w:val="en-US"/>
    </w:rPr>
  </w:style>
  <w:style w:type="paragraph" w:styleId="Otsikko">
    <w:name w:val="Title"/>
    <w:aliases w:val="Opinnäytetyön nimi"/>
    <w:basedOn w:val="Normaali"/>
    <w:next w:val="Normaali"/>
    <w:link w:val="OtsikkoChar"/>
    <w:uiPriority w:val="4"/>
    <w:qFormat/>
    <w:rsid w:val="00077A37"/>
    <w:pPr>
      <w:jc w:val="center"/>
    </w:pPr>
    <w:rPr>
      <w:b/>
      <w:sz w:val="32"/>
      <w:szCs w:val="32"/>
    </w:rPr>
  </w:style>
  <w:style w:type="character" w:styleId="OtsikkoChar" w:customStyle="1">
    <w:name w:val="Otsikko Char"/>
    <w:aliases w:val="Opinnäytetyön nimi Char"/>
    <w:basedOn w:val="Kappaleenoletusfontti"/>
    <w:link w:val="Otsikko"/>
    <w:uiPriority w:val="4"/>
    <w:rsid w:val="00077A37"/>
    <w:rPr>
      <w:b/>
      <w:sz w:val="32"/>
      <w:szCs w:val="32"/>
    </w:rPr>
  </w:style>
  <w:style w:type="paragraph" w:styleId="Alatunniste">
    <w:name w:val="footer"/>
    <w:basedOn w:val="Normaali"/>
    <w:link w:val="AlatunnisteChar"/>
    <w:uiPriority w:val="99"/>
    <w:rsid w:val="00077A37"/>
  </w:style>
  <w:style w:type="character" w:styleId="AlatunnisteChar" w:customStyle="1">
    <w:name w:val="Alatunniste Char"/>
    <w:basedOn w:val="Kappaleenoletusfontti"/>
    <w:link w:val="Alatunniste"/>
    <w:uiPriority w:val="99"/>
    <w:rsid w:val="00077A37"/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styleId="SelitetekstiChar" w:customStyle="1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077A37"/>
    <w:pPr>
      <w:tabs>
        <w:tab w:val="left" w:pos="426"/>
        <w:tab w:val="right" w:leader="dot" w:pos="8494"/>
      </w:tabs>
      <w:spacing w:before="120" w:after="120" w:line="240" w:lineRule="auto"/>
      <w:ind w:left="425" w:hanging="425"/>
    </w:pPr>
    <w:rPr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077A37"/>
    <w:pPr>
      <w:tabs>
        <w:tab w:val="left" w:pos="993"/>
        <w:tab w:val="right" w:leader="dot" w:pos="8494"/>
      </w:tabs>
      <w:spacing w:after="120" w:line="240" w:lineRule="auto"/>
      <w:ind w:left="992" w:hanging="567"/>
    </w:pPr>
    <w:rPr>
      <w:noProof/>
    </w:rPr>
  </w:style>
  <w:style w:type="paragraph" w:styleId="Liitteenotsikko" w:customStyle="1">
    <w:name w:val="Liitteen otsikko"/>
    <w:basedOn w:val="Perusteksti"/>
    <w:next w:val="Perusteksti"/>
    <w:uiPriority w:val="3"/>
    <w:qFormat/>
    <w:rsid w:val="00077A37"/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077A37"/>
    <w:pPr>
      <w:tabs>
        <w:tab w:val="left" w:pos="1701"/>
        <w:tab w:val="right" w:leader="dot" w:pos="8494"/>
      </w:tabs>
      <w:spacing w:after="120" w:line="240" w:lineRule="auto"/>
      <w:ind w:left="1701" w:hanging="709"/>
    </w:pPr>
    <w:rPr>
      <w:noProof/>
    </w:rPr>
  </w:style>
  <w:style w:type="character" w:styleId="Otsikko4Char" w:customStyle="1">
    <w:name w:val="Otsikko 4 Char"/>
    <w:basedOn w:val="Kappaleenoletusfontti"/>
    <w:link w:val="Otsikko4"/>
    <w:uiPriority w:val="99"/>
    <w:rsid w:val="00077A37"/>
    <w:rPr>
      <w:rFonts w:asciiTheme="majorHAnsi" w:hAnsiTheme="majorHAnsi" w:eastAsiaTheme="majorEastAsia" w:cstheme="majorHAnsi"/>
      <w:iCs/>
    </w:rPr>
  </w:style>
  <w:style w:type="character" w:styleId="Otsikko5Char" w:customStyle="1">
    <w:name w:val="Otsikko 5 Char"/>
    <w:basedOn w:val="Kappaleenoletusfontti"/>
    <w:link w:val="Otsikko5"/>
    <w:uiPriority w:val="99"/>
    <w:semiHidden/>
    <w:rsid w:val="00077A37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Otsikko6Char" w:customStyle="1">
    <w:name w:val="Otsikko 6 Char"/>
    <w:basedOn w:val="Kappaleenoletusfontti"/>
    <w:link w:val="Otsikko6"/>
    <w:uiPriority w:val="99"/>
    <w:semiHidden/>
    <w:rsid w:val="00077A37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Otsikko7Char" w:customStyle="1">
    <w:name w:val="Otsikko 7 Char"/>
    <w:basedOn w:val="Kappaleenoletusfontti"/>
    <w:link w:val="Otsikko7"/>
    <w:uiPriority w:val="99"/>
    <w:semiHidden/>
    <w:rsid w:val="00077A3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Otsikko8Char" w:customStyle="1">
    <w:name w:val="Otsikko 8 Char"/>
    <w:basedOn w:val="Kappaleenoletusfontti"/>
    <w:link w:val="Otsikko8"/>
    <w:uiPriority w:val="99"/>
    <w:semiHidden/>
    <w:rsid w:val="00077A3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Otsikko9Char" w:customStyle="1">
    <w:name w:val="Otsikko 9 Char"/>
    <w:basedOn w:val="Kappaleenoletusfontti"/>
    <w:link w:val="Otsikko9"/>
    <w:uiPriority w:val="99"/>
    <w:semiHidden/>
    <w:rsid w:val="00077A3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bstractHeader" w:customStyle="1">
    <w:name w:val="Abstract Header"/>
    <w:basedOn w:val="Normaali"/>
    <w:uiPriority w:val="6"/>
    <w:unhideWhenUsed/>
    <w:rsid w:val="00077A37"/>
    <w:pPr>
      <w:ind w:left="6521" w:hanging="6521"/>
    </w:pPr>
    <w:rPr>
      <w:lang w:val="en-GB"/>
    </w:rPr>
  </w:style>
  <w:style w:type="paragraph" w:styleId="AbstractKeywords" w:customStyle="1">
    <w:name w:val="Abstract Keywords"/>
    <w:basedOn w:val="Normaali"/>
    <w:uiPriority w:val="6"/>
    <w:semiHidden/>
    <w:unhideWhenUsed/>
    <w:qFormat/>
    <w:rsid w:val="00077A37"/>
    <w:pPr>
      <w:ind w:left="1304" w:hanging="1304"/>
    </w:pPr>
    <w:rPr>
      <w:bCs/>
      <w:lang w:val="en-US"/>
    </w:rPr>
  </w:style>
  <w:style w:type="paragraph" w:styleId="Taulukonteksti" w:customStyle="1">
    <w:name w:val="Taulukon teksti"/>
    <w:basedOn w:val="Normaali"/>
    <w:next w:val="Perusteksti"/>
    <w:uiPriority w:val="2"/>
    <w:qFormat/>
    <w:rsid w:val="00077A37"/>
    <w:pPr>
      <w:spacing w:before="120" w:after="120" w:line="240" w:lineRule="auto"/>
    </w:pPr>
  </w:style>
  <w:style w:type="paragraph" w:styleId="Liiteluettelo" w:customStyle="1">
    <w:name w:val="Liiteluettelo"/>
    <w:basedOn w:val="Normaali"/>
    <w:uiPriority w:val="3"/>
    <w:qFormat/>
    <w:rsid w:val="00077A37"/>
    <w:pPr>
      <w:ind w:left="1304" w:hanging="1304"/>
    </w:pPr>
  </w:style>
  <w:style w:type="paragraph" w:styleId="AbstractSupervisor" w:customStyle="1">
    <w:name w:val="Abstract Supervisor"/>
    <w:basedOn w:val="Normaali"/>
    <w:uiPriority w:val="6"/>
    <w:semiHidden/>
    <w:unhideWhenUsed/>
    <w:rsid w:val="00077A37"/>
    <w:pPr>
      <w:pBdr>
        <w:bottom w:val="single" w:color="auto" w:sz="4" w:space="1"/>
      </w:pBdr>
      <w:ind w:left="1304" w:hanging="1304"/>
    </w:pPr>
    <w:rPr>
      <w:lang w:val="en-GB"/>
    </w:rPr>
  </w:style>
  <w:style w:type="paragraph" w:styleId="AbstractSubject" w:customStyle="1">
    <w:name w:val="Abstract Subject"/>
    <w:basedOn w:val="Normaali"/>
    <w:uiPriority w:val="6"/>
    <w:semiHidden/>
    <w:unhideWhenUsed/>
    <w:qFormat/>
    <w:rsid w:val="00077A37"/>
    <w:pPr>
      <w:ind w:left="1304" w:hanging="1304"/>
    </w:pPr>
    <w:rPr>
      <w:bCs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character" w:styleId="PerustekstiChar" w:customStyle="1">
    <w:name w:val="Perusteksti Char"/>
    <w:basedOn w:val="Kappaleenoletusfontti"/>
    <w:link w:val="Perusteksti"/>
    <w:rsid w:val="00077A37"/>
  </w:style>
  <w:style w:type="paragraph" w:styleId="Lhdeluettelonteksti" w:customStyle="1">
    <w:name w:val="Lähdeluettelon teksti"/>
    <w:basedOn w:val="Perusteksti"/>
    <w:link w:val="LhdeluettelontekstiChar"/>
    <w:uiPriority w:val="5"/>
    <w:rsid w:val="00077A37"/>
    <w:pPr>
      <w:spacing w:before="240" w:after="240"/>
      <w:ind w:left="284" w:hanging="284"/>
    </w:pPr>
    <w:rPr>
      <w:noProof/>
    </w:rPr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77A37"/>
    <w:rPr>
      <w:sz w:val="20"/>
      <w:szCs w:val="20"/>
    </w:rPr>
  </w:style>
  <w:style w:type="character" w:styleId="KommentintekstiChar" w:customStyle="1">
    <w:name w:val="Kommentin teksti Char"/>
    <w:basedOn w:val="Kappaleenoletusfontti"/>
    <w:link w:val="Kommentinteksti"/>
    <w:uiPriority w:val="99"/>
    <w:semiHidden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styleId="KommentinotsikkoChar" w:customStyle="1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styleId="Tiivistelmntekij" w:customStyle="1">
    <w:name w:val="Tiivistelmän tekijä"/>
    <w:basedOn w:val="AbstractAuthor"/>
    <w:next w:val="AbstractSubject"/>
    <w:uiPriority w:val="5"/>
    <w:semiHidden/>
    <w:unhideWhenUsed/>
    <w:qFormat/>
    <w:rsid w:val="00077A37"/>
    <w:rPr>
      <w:lang w:val="fi-FI"/>
    </w:rPr>
  </w:style>
  <w:style w:type="paragraph" w:styleId="Lhteet" w:customStyle="1">
    <w:name w:val="Lähteet"/>
    <w:basedOn w:val="Normaali"/>
    <w:next w:val="Lhdeluettelo"/>
    <w:link w:val="LhteetChar"/>
    <w:uiPriority w:val="3"/>
    <w:qFormat/>
    <w:rsid w:val="00077A37"/>
    <w:pPr>
      <w:pageBreakBefore/>
      <w:outlineLvl w:val="0"/>
    </w:pPr>
    <w:rPr>
      <w:b/>
      <w:sz w:val="28"/>
    </w:rPr>
  </w:style>
  <w:style w:type="character" w:styleId="LhteetChar" w:customStyle="1">
    <w:name w:val="Lähteet Char"/>
    <w:basedOn w:val="Kappaleenoletusfontti"/>
    <w:link w:val="Lhteet"/>
    <w:uiPriority w:val="3"/>
    <w:rsid w:val="00077A37"/>
    <w:rPr>
      <w:b/>
      <w:sz w:val="28"/>
    </w:rPr>
  </w:style>
  <w:style w:type="paragraph" w:styleId="Kuvaotsikko">
    <w:name w:val="caption"/>
    <w:basedOn w:val="Perusteksti"/>
    <w:next w:val="Perusteksti"/>
    <w:uiPriority w:val="3"/>
    <w:qFormat/>
    <w:rsid w:val="00077A37"/>
    <w:pPr>
      <w:keepNext/>
      <w:spacing w:after="120"/>
    </w:pPr>
    <w:rPr>
      <w:iCs/>
    </w:rPr>
  </w:style>
  <w:style w:type="table" w:styleId="TaulukkoRuudukko">
    <w:name w:val="Table Grid"/>
    <w:basedOn w:val="Normaalitaulukko"/>
    <w:uiPriority w:val="59"/>
    <w:rsid w:val="00077A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hdeluettelo">
    <w:name w:val="Bibliography"/>
    <w:basedOn w:val="Perusteksti"/>
    <w:next w:val="Perusteksti"/>
    <w:uiPriority w:val="37"/>
    <w:rsid w:val="00A572EB"/>
    <w:pPr>
      <w:spacing w:before="0" w:after="0"/>
      <w:ind w:left="720" w:hanging="720"/>
    </w:pPr>
    <w:rPr>
      <w:noProof/>
    </w:rPr>
  </w:style>
  <w:style w:type="paragraph" w:styleId="Kuvaotsikkoluettelo">
    <w:name w:val="table of figures"/>
    <w:basedOn w:val="Normaali"/>
    <w:next w:val="Normaali"/>
    <w:uiPriority w:val="99"/>
    <w:unhideWhenUsed/>
    <w:rsid w:val="00077A37"/>
    <w:pPr>
      <w:tabs>
        <w:tab w:val="right" w:leader="dot" w:pos="8505"/>
      </w:tabs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styleId="Potsikontarkennus" w:customStyle="1">
    <w:name w:val="Pääotsikon tarkennus"/>
    <w:basedOn w:val="Normaali"/>
    <w:uiPriority w:val="2"/>
    <w:qFormat/>
    <w:rsid w:val="00B82E72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077A37"/>
    <w:pPr>
      <w:numPr>
        <w:numId w:val="0"/>
      </w:numPr>
      <w:spacing w:before="240" w:after="240"/>
      <w:outlineLvl w:val="9"/>
    </w:pPr>
    <w:rPr>
      <w:rFonts w:cstheme="majorBidi"/>
      <w:bCs w:val="0"/>
      <w:szCs w:val="32"/>
      <w:lang w:eastAsia="fi-FI"/>
    </w:rPr>
  </w:style>
  <w:style w:type="paragraph" w:styleId="Kannentekstit" w:customStyle="1">
    <w:name w:val="Kannen tekstit"/>
    <w:basedOn w:val="Normaali"/>
    <w:uiPriority w:val="4"/>
    <w:qFormat/>
    <w:rsid w:val="00077A37"/>
    <w:pPr>
      <w:ind w:left="567" w:right="849"/>
      <w:jc w:val="center"/>
    </w:pPr>
  </w:style>
  <w:style w:type="paragraph" w:styleId="Tiivistelmnotsikko" w:customStyle="1">
    <w:name w:val="Tiivistelmän otsikko"/>
    <w:basedOn w:val="Normaali"/>
    <w:uiPriority w:val="5"/>
    <w:semiHidden/>
    <w:unhideWhenUsed/>
    <w:qFormat/>
    <w:rsid w:val="00077A37"/>
    <w:pPr>
      <w:spacing w:before="240"/>
    </w:pPr>
  </w:style>
  <w:style w:type="paragraph" w:styleId="Tiivistelmnaihe" w:customStyle="1">
    <w:name w:val="Tiivistelmän aihe"/>
    <w:basedOn w:val="AbstractSubject"/>
    <w:next w:val="AbstractSupervisor"/>
    <w:uiPriority w:val="5"/>
    <w:semiHidden/>
    <w:unhideWhenUsed/>
    <w:qFormat/>
    <w:rsid w:val="00077A37"/>
    <w:rPr>
      <w:lang w:val="fi-FI"/>
    </w:rPr>
  </w:style>
  <w:style w:type="paragraph" w:styleId="Tiivistelmnohjaaja" w:customStyle="1">
    <w:name w:val="Tiivistelmän ohjaaja"/>
    <w:basedOn w:val="AbstractSupervisor"/>
    <w:next w:val="Perusteksti"/>
    <w:uiPriority w:val="5"/>
    <w:semiHidden/>
    <w:unhideWhenUsed/>
    <w:rsid w:val="00077A37"/>
    <w:rPr>
      <w:lang w:val="fi-FI"/>
    </w:rPr>
  </w:style>
  <w:style w:type="paragraph" w:styleId="Tiivistelmnasiasanat" w:customStyle="1">
    <w:name w:val="Tiivistelmän asiasanat"/>
    <w:basedOn w:val="AbstractKeywords"/>
    <w:uiPriority w:val="5"/>
    <w:unhideWhenUsed/>
    <w:qFormat/>
    <w:rsid w:val="00077A37"/>
    <w:rPr>
      <w:lang w:val="fi-FI"/>
    </w:rPr>
  </w:style>
  <w:style w:type="paragraph" w:styleId="Tiivistelmnyltunniste" w:customStyle="1">
    <w:name w:val="Tiivistelmän ylätunniste"/>
    <w:basedOn w:val="AbstractHeader"/>
    <w:uiPriority w:val="5"/>
    <w:semiHidden/>
    <w:unhideWhenUsed/>
    <w:qFormat/>
    <w:rsid w:val="00077A37"/>
    <w:rPr>
      <w:lang w:val="fi-FI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styleId="Luettelokappalenumeroitu" w:customStyle="1">
    <w:name w:val="Luettelokappale numeroitu"/>
    <w:basedOn w:val="Luettelokappale"/>
    <w:uiPriority w:val="2"/>
    <w:qFormat/>
    <w:rsid w:val="00077A37"/>
    <w:pPr>
      <w:numPr>
        <w:numId w:val="3"/>
      </w:numPr>
    </w:pPr>
  </w:style>
  <w:style w:type="character" w:styleId="LhdeluettelontekstiChar" w:customStyle="1">
    <w:name w:val="Lähdeluettelon teksti Char"/>
    <w:basedOn w:val="PerustekstiChar"/>
    <w:link w:val="Lhdeluettelonteksti"/>
    <w:uiPriority w:val="5"/>
    <w:rsid w:val="00077A37"/>
    <w:rPr>
      <w:noProof/>
    </w:rPr>
  </w:style>
  <w:style w:type="character" w:styleId="Korostettu" w:customStyle="1">
    <w:name w:val="Korostettu"/>
    <w:basedOn w:val="Kappaleenoletusfontti"/>
    <w:uiPriority w:val="1"/>
    <w:qFormat/>
    <w:rsid w:val="00077A37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eppanen\Downloads\HAMK-opinnaytetyon-asiakirjamalli-2020-3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Tut19</b:Tag>
    <b:SourceType>DocumentFromInternetSite</b:SourceType>
    <b:Guid>{750BD445-4AC1-4481-9807-5D27793E9B63}</b:Guid>
    <b:Author>
      <b:Author>
        <b:Corporate>Tutkimuseettinen neuvottelukunta</b:Corporate>
      </b:Author>
    </b:Author>
    <b:Title>Ihmiseen kohdistuvan tutkimuksen eettiset periaatteet ja ihmistieteiden eettinen ennakkoarviointi Suomessa</b:Title>
    <b:Year>2019</b:Year>
    <b:URL>https://tenk.fi/sites/tenk.fi/files/Ihmistieteiden_eettisen_ennakkoarvioinnin_ohje_2019.pdf</b:URL>
    <b:RefOrder>1</b:RefOrder>
  </b:Source>
  <b:Source>
    <b:Tag>Amm20</b:Tag>
    <b:SourceType>DocumentFromInternetSite</b:SourceType>
    <b:Guid>{AD1B814B-2F01-411A-AABB-254AEB5935BA}</b:Guid>
    <b:Title>Ammattikorkeakoulujen opinnäytetyöiden eettiset suositukset</b:Title>
    <b:Year>2020</b:Year>
    <b:Author>
      <b:Author>
        <b:Corporate>Ammattikorkeakoulujen rehtorineuvosto Arene ry</b:Corporate>
      </b:Author>
    </b:Author>
    <b:Publisher>Arene</b:Publisher>
    <b:URL>http://www.arene.fi/wp-content/uploads/Raportit/2020/AMMATTIKORKEAKOULUJEN%20OPINN%C3%84YTET%C3%96IDEN%20EETTISET%20SUOSITUKSET%202020.pdf?_t=1578480382</b:URL>
    <b:RefOrder>2</b:RefOrder>
  </b:Source>
  <b:Source>
    <b:Tag>Tut12</b:Tag>
    <b:SourceType>DocumentFromInternetSite</b:SourceType>
    <b:Guid>{9A9AA9DD-48C1-4A9B-AEBB-7BE64A60571E}</b:Guid>
    <b:Author>
      <b:Author>
        <b:Corporate>Tutkimuseettinen neuvottelukunta</b:Corporate>
      </b:Author>
    </b:Author>
    <b:Title>Hyvä tieteellinen käytäntö ja sen loukkausepäilyjen käsitteleminen Suomessa</b:Title>
    <b:Year>2012</b:Year>
    <b:URL>https://tenk.fi/fi/ohjeet-ja-aineistot/HTK-ohje-2012</b:URL>
    <b:RefOrder>3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D17D86C63AE9D4DAC03EEA79E5ED827" ma:contentTypeVersion="6" ma:contentTypeDescription="Luo uusi asiakirja." ma:contentTypeScope="" ma:versionID="7dda84be98e3fb5964363fa3e39dd277">
  <xsd:schema xmlns:xsd="http://www.w3.org/2001/XMLSchema" xmlns:xs="http://www.w3.org/2001/XMLSchema" xmlns:p="http://schemas.microsoft.com/office/2006/metadata/properties" xmlns:ns2="e2c640fd-4dec-4d64-86a6-f07eb2a1cfb9" targetNamespace="http://schemas.microsoft.com/office/2006/metadata/properties" ma:root="true" ma:fieldsID="9abbf71dfdd189e8e5705f8733e4035d" ns2:_="">
    <xsd:import namespace="e2c640fd-4dec-4d64-86a6-f07eb2a1c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640fd-4dec-4d64-86a6-f07eb2a1c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81FA9-CF73-4478-AF67-2A1B36B51B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EF420D-DDB2-4C6A-8D64-C8A2AA332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640fd-4dec-4d64-86a6-f07eb2a1c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HAMK-opinnaytetyon-asiakirjamalli-2020-3 (1).dotx</ap:Template>
  <ap:Application>Microsoft Word for the web</ap:Application>
  <ap:DocSecurity>0</ap:DocSecurity>
  <ap:ScaleCrop>false</ap:ScaleCrop>
  <ap:Company>HAMK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HAMK Opinnäytetyön asiakirjamalli</dc:title>
  <dc:creator>Lasse Seppänen</dc:creator>
  <keywords>opinnäytetyö, asiakirjamalli, raporttipohja</keywords>
  <lastModifiedBy>Joni Mitronen</lastModifiedBy>
  <revision>24</revision>
  <lastPrinted>2016-05-20T12:15:00.0000000Z</lastPrinted>
  <dcterms:created xsi:type="dcterms:W3CDTF">2022-12-14T13:58:00.0000000Z</dcterms:created>
  <dcterms:modified xsi:type="dcterms:W3CDTF">2025-01-17T09:18:16.9028634Z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0x0101000D17D86C63AE9D4DAC03EEA79E5ED827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